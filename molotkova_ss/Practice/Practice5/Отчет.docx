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5B" w:rsidRDefault="006550B5" w:rsidP="006550B5">
      <w:pPr>
        <w:pStyle w:val="afd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d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d"/>
        <w:jc w:val="center"/>
      </w:pPr>
      <w:r>
        <w:t>им. Н.И. Лобачевского»</w:t>
      </w:r>
    </w:p>
    <w:p w:rsidR="00624E7B" w:rsidRDefault="00624E7B" w:rsidP="00624E7B">
      <w:pPr>
        <w:pStyle w:val="af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624E7B" w:rsidRDefault="00624E7B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3771D4" w:rsidRDefault="003771D4" w:rsidP="00624E7B">
      <w:pPr>
        <w:pStyle w:val="afd"/>
        <w:jc w:val="center"/>
      </w:pPr>
    </w:p>
    <w:p w:rsidR="00624E7B" w:rsidRPr="00624E7B" w:rsidRDefault="00624E7B" w:rsidP="00624E7B">
      <w:pPr>
        <w:pStyle w:val="afd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4242D5" w:rsidP="003771D4">
      <w:pPr>
        <w:pStyle w:val="afd"/>
      </w:pPr>
      <w:r>
        <w:rPr>
          <w:b/>
          <w:sz w:val="44"/>
        </w:rPr>
        <w:t xml:space="preserve">                              Файловый менеджер</w:t>
      </w:r>
    </w:p>
    <w:p w:rsidR="003771D4" w:rsidRDefault="003771D4" w:rsidP="003771D4">
      <w:pPr>
        <w:pStyle w:val="afd"/>
        <w:ind w:left="4111"/>
      </w:pPr>
    </w:p>
    <w:p w:rsidR="00D3386A" w:rsidRDefault="00D3386A" w:rsidP="003771D4">
      <w:pPr>
        <w:pStyle w:val="afd"/>
        <w:ind w:left="4111"/>
      </w:pPr>
    </w:p>
    <w:p w:rsidR="00D3386A" w:rsidRDefault="00D3386A" w:rsidP="003771D4">
      <w:pPr>
        <w:pStyle w:val="afd"/>
        <w:ind w:left="4111"/>
      </w:pPr>
    </w:p>
    <w:p w:rsidR="003771D4" w:rsidRDefault="003771D4" w:rsidP="003771D4">
      <w:pPr>
        <w:pStyle w:val="afd"/>
        <w:ind w:left="4111"/>
      </w:pPr>
      <w:r>
        <w:t>Выполнил</w:t>
      </w:r>
      <w:r w:rsidR="00D3386A">
        <w:t>а</w:t>
      </w:r>
      <w:r>
        <w:t>:</w:t>
      </w:r>
      <w:r w:rsidR="00D3386A">
        <w:t xml:space="preserve"> Молоткова </w:t>
      </w:r>
      <w:proofErr w:type="spellStart"/>
      <w:r w:rsidR="00D3386A">
        <w:t>Светалана</w:t>
      </w:r>
      <w:proofErr w:type="spellEnd"/>
      <w:r w:rsidR="00D3386A">
        <w:t xml:space="preserve"> Сергеевна</w:t>
      </w:r>
      <w:r>
        <w:t>, студент</w:t>
      </w:r>
      <w:r w:rsidR="00D3386A">
        <w:t>ка</w:t>
      </w:r>
      <w:r>
        <w:t xml:space="preserve"> группы 381806-1</w:t>
      </w:r>
    </w:p>
    <w:p w:rsidR="003771D4" w:rsidRDefault="003771D4" w:rsidP="003771D4">
      <w:pPr>
        <w:pStyle w:val="afd"/>
        <w:ind w:left="4111"/>
      </w:pPr>
      <w:r>
        <w:t xml:space="preserve">Проверил: к. т. н., доцент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</w:pPr>
    </w:p>
    <w:p w:rsidR="003771D4" w:rsidRDefault="003771D4" w:rsidP="003771D4">
      <w:pPr>
        <w:pStyle w:val="afd"/>
        <w:jc w:val="center"/>
      </w:pPr>
      <w:r>
        <w:t>Нижний Новгород</w:t>
      </w:r>
    </w:p>
    <w:p w:rsidR="00EB35EB" w:rsidRDefault="003771D4" w:rsidP="003771D4">
      <w:pPr>
        <w:pStyle w:val="afd"/>
        <w:jc w:val="center"/>
      </w:pPr>
      <w:r>
        <w:t>2018</w:t>
      </w:r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p w:rsidR="00495DBB" w:rsidRPr="00495DBB" w:rsidRDefault="0074731D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r w:rsidRPr="0074731D">
        <w:fldChar w:fldCharType="begin"/>
      </w:r>
      <w:r w:rsidR="0066455D">
        <w:instrText xml:space="preserve"> TOC \o "1-3" \h \z \u </w:instrText>
      </w:r>
      <w:r w:rsidRPr="0074731D">
        <w:fldChar w:fldCharType="separate"/>
      </w:r>
      <w:hyperlink w:anchor="_Toc533250665" w:history="1">
        <w:r w:rsidR="00495DBB" w:rsidRPr="00495DBB">
          <w:rPr>
            <w:rStyle w:val="aff"/>
            <w:noProof/>
            <w:sz w:val="24"/>
          </w:rPr>
          <w:t>Введение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_Toc533250665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3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6" w:history="1">
        <w:r w:rsidR="00495DBB" w:rsidRPr="00495DBB">
          <w:rPr>
            <w:rStyle w:val="aff"/>
            <w:noProof/>
            <w:sz w:val="24"/>
          </w:rPr>
          <w:t>1.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Постановка задачи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_Toc533250666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4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7" w:history="1">
        <w:r w:rsidR="00495DBB" w:rsidRPr="00495DBB">
          <w:rPr>
            <w:rStyle w:val="aff"/>
            <w:noProof/>
            <w:sz w:val="24"/>
          </w:rPr>
          <w:t>2.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Руководство пользователя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_Toc533250667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5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68" w:history="1">
        <w:r w:rsidR="00495DBB" w:rsidRPr="00495DBB">
          <w:rPr>
            <w:rStyle w:val="aff"/>
            <w:noProof/>
            <w:sz w:val="24"/>
          </w:rPr>
          <w:t>3.</w:t>
        </w:r>
        <w:r w:rsidR="00495DBB" w:rsidRPr="00495DBB">
          <w:rPr>
            <w:rFonts w:cstheme="minorBidi"/>
            <w:b w:val="0"/>
            <w:bCs w:val="0"/>
            <w: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Руководство программиста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_Toc533250668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69" w:history="1">
        <w:r w:rsidR="00495DBB" w:rsidRPr="00495DBB">
          <w:rPr>
            <w:rStyle w:val="aff"/>
            <w:noProof/>
            <w:sz w:val="24"/>
          </w:rPr>
          <w:t>3.1.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Структура программы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_Toc533250669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70" w:history="1">
        <w:r w:rsidR="00495DBB" w:rsidRPr="00495DBB">
          <w:rPr>
            <w:rStyle w:val="aff"/>
            <w:noProof/>
            <w:sz w:val="24"/>
          </w:rPr>
          <w:t>3.2.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Описание алгоритма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_Toc533250670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1" w:history="1">
        <w:r w:rsidR="00495DBB" w:rsidRPr="00495DBB">
          <w:rPr>
            <w:rStyle w:val="aff"/>
            <w:noProof/>
            <w:sz w:val="24"/>
          </w:rPr>
          <w:t>3.2.1.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выбором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_Toc533250671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2" w:history="1">
        <w:r w:rsidR="00495DBB" w:rsidRPr="00495DBB">
          <w:rPr>
            <w:rStyle w:val="aff"/>
            <w:noProof/>
            <w:sz w:val="24"/>
          </w:rPr>
          <w:t>3.2.2.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простыми вставками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_Toc533250672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8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3" w:history="1">
        <w:r w:rsidR="00495DBB" w:rsidRPr="00495DBB">
          <w:rPr>
            <w:rStyle w:val="aff"/>
            <w:noProof/>
            <w:sz w:val="24"/>
          </w:rPr>
          <w:t>3.2.3.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Пузырьковая сортировка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_Toc533250673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9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4" w:history="1">
        <w:r w:rsidR="00495DBB" w:rsidRPr="00495DBB">
          <w:rPr>
            <w:rStyle w:val="aff"/>
            <w:noProof/>
            <w:sz w:val="24"/>
          </w:rPr>
          <w:t>3.2.4.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подсчетом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_Toc533250674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11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5" w:history="1">
        <w:r w:rsidR="00495DBB" w:rsidRPr="00495DBB">
          <w:rPr>
            <w:rStyle w:val="aff"/>
            <w:noProof/>
            <w:sz w:val="24"/>
          </w:rPr>
          <w:t>3.2.5.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Быстрая сортировка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_Toc533250675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11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8"/>
          <w:szCs w:val="22"/>
          <w:lang w:eastAsia="ru-RU"/>
        </w:rPr>
      </w:pPr>
      <w:hyperlink w:anchor="_Toc533250676" w:history="1">
        <w:r w:rsidR="00495DBB" w:rsidRPr="00495DBB">
          <w:rPr>
            <w:rStyle w:val="aff"/>
            <w:noProof/>
            <w:sz w:val="24"/>
          </w:rPr>
          <w:t>3.2.6.</w:t>
        </w:r>
        <w:r w:rsidR="00495DBB" w:rsidRPr="00495DBB">
          <w:rPr>
            <w:rFonts w:cstheme="minorBidi"/>
            <w:i w:val="0"/>
            <w:iC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Сортировка слиянием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_Toc533250676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12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8"/>
          <w:szCs w:val="22"/>
          <w:lang w:eastAsia="ru-RU"/>
        </w:rPr>
      </w:pPr>
      <w:hyperlink w:anchor="_Toc533250677" w:history="1">
        <w:r w:rsidR="00495DBB" w:rsidRPr="00495DBB">
          <w:rPr>
            <w:rStyle w:val="aff"/>
            <w:noProof/>
            <w:sz w:val="24"/>
          </w:rPr>
          <w:t>3.3.</w:t>
        </w:r>
        <w:r w:rsidR="00495DBB" w:rsidRPr="00495DBB">
          <w:rPr>
            <w:rFonts w:cstheme="minorBidi"/>
            <w:smallCaps w:val="0"/>
            <w:noProof/>
            <w:sz w:val="28"/>
            <w:szCs w:val="22"/>
            <w:lang w:eastAsia="ru-RU"/>
          </w:rPr>
          <w:tab/>
        </w:r>
        <w:r w:rsidR="00495DBB" w:rsidRPr="00495DBB">
          <w:rPr>
            <w:rStyle w:val="aff"/>
            <w:noProof/>
            <w:sz w:val="24"/>
          </w:rPr>
          <w:t>Описание функций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_Toc533250677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13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Pr="00495DBB" w:rsidRDefault="0074731D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8"/>
          <w:szCs w:val="22"/>
          <w:lang w:eastAsia="ru-RU"/>
        </w:rPr>
      </w:pPr>
      <w:hyperlink w:anchor="_Toc533250678" w:history="1">
        <w:r w:rsidR="00495DBB" w:rsidRPr="00495DBB">
          <w:rPr>
            <w:rStyle w:val="aff"/>
            <w:noProof/>
            <w:sz w:val="24"/>
          </w:rPr>
          <w:t>Заключение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_Toc533250678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16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495DBB" w:rsidRDefault="0074731D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33250679" w:history="1">
        <w:r w:rsidR="00495DBB" w:rsidRPr="00495DBB">
          <w:rPr>
            <w:rStyle w:val="aff"/>
            <w:noProof/>
            <w:sz w:val="24"/>
          </w:rPr>
          <w:t>Литература</w:t>
        </w:r>
        <w:r w:rsidR="00495DBB" w:rsidRPr="00495DBB">
          <w:rPr>
            <w:noProof/>
            <w:webHidden/>
            <w:sz w:val="24"/>
          </w:rPr>
          <w:tab/>
        </w:r>
        <w:r w:rsidRPr="00495DBB">
          <w:rPr>
            <w:noProof/>
            <w:webHidden/>
            <w:sz w:val="24"/>
          </w:rPr>
          <w:fldChar w:fldCharType="begin"/>
        </w:r>
        <w:r w:rsidR="00495DBB" w:rsidRPr="00495DBB">
          <w:rPr>
            <w:noProof/>
            <w:webHidden/>
            <w:sz w:val="24"/>
          </w:rPr>
          <w:instrText xml:space="preserve"> PAGEREF _Toc533250679 \h </w:instrText>
        </w:r>
        <w:r w:rsidRPr="00495DBB">
          <w:rPr>
            <w:noProof/>
            <w:webHidden/>
            <w:sz w:val="24"/>
          </w:rPr>
        </w:r>
        <w:r w:rsidRPr="00495DBB">
          <w:rPr>
            <w:noProof/>
            <w:webHidden/>
            <w:sz w:val="24"/>
          </w:rPr>
          <w:fldChar w:fldCharType="separate"/>
        </w:r>
        <w:r w:rsidR="00495DBB" w:rsidRPr="00495DBB">
          <w:rPr>
            <w:noProof/>
            <w:webHidden/>
            <w:sz w:val="24"/>
          </w:rPr>
          <w:t>17</w:t>
        </w:r>
        <w:r w:rsidRPr="00495DBB">
          <w:rPr>
            <w:noProof/>
            <w:webHidden/>
            <w:sz w:val="24"/>
          </w:rPr>
          <w:fldChar w:fldCharType="end"/>
        </w:r>
      </w:hyperlink>
    </w:p>
    <w:p w:rsidR="00801EAF" w:rsidRDefault="0074731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0" w:name="_Toc533250665"/>
      <w:r>
        <w:lastRenderedPageBreak/>
        <w:t>Введение</w:t>
      </w:r>
      <w:bookmarkEnd w:id="0"/>
    </w:p>
    <w:p w:rsidR="00443864" w:rsidRDefault="004242D5" w:rsidP="00801EAF">
      <w:r>
        <w:t xml:space="preserve">Ежедневно мы с работаем с файлами. Это требует времени: ведь найти нужный файл в длинном списке довольно сложно. </w:t>
      </w:r>
    </w:p>
    <w:p w:rsidR="00443864" w:rsidRDefault="007F3027" w:rsidP="00801EAF">
      <w:r>
        <w:t xml:space="preserve">Для </w:t>
      </w:r>
      <w:r w:rsidR="004242D5">
        <w:t xml:space="preserve">простоты ориентирования в них </w:t>
      </w:r>
      <w:r>
        <w:t xml:space="preserve">необходима </w:t>
      </w:r>
      <w:r w:rsidR="004242D5">
        <w:t>сортировка, например,</w:t>
      </w:r>
      <w:r>
        <w:t xml:space="preserve"> по имени, размерам, дате создания или типу.</w:t>
      </w:r>
      <w:r w:rsidR="004242D5">
        <w:t xml:space="preserve"> </w:t>
      </w:r>
      <w:r w:rsidR="00443864">
        <w:t>Это поможет пользователю разобраться в большом количестве файлов быстрее.</w:t>
      </w:r>
    </w:p>
    <w:p w:rsidR="00801EAF" w:rsidRDefault="00443864" w:rsidP="00443864">
      <w:pPr>
        <w:pStyle w:val="afd"/>
        <w:jc w:val="center"/>
      </w:pPr>
      <w:r>
        <w:t>Одна из актуальных сортировок является сортировка по размерам, которая будет реализована.</w:t>
      </w:r>
      <w:r>
        <w:br w:type="page"/>
      </w:r>
      <w:r w:rsidR="004242D5">
        <w:lastRenderedPageBreak/>
        <w:t>Разные сортировки справляются с заданной задачей за разное время.</w:t>
      </w:r>
    </w:p>
    <w:p w:rsidR="00801EAF" w:rsidRDefault="00801EAF" w:rsidP="00801EAF">
      <w:pPr>
        <w:pStyle w:val="1"/>
      </w:pPr>
      <w:bookmarkStart w:id="1" w:name="_Toc533250666"/>
      <w:r>
        <w:t>Постановка задачи</w:t>
      </w:r>
      <w:bookmarkEnd w:id="1"/>
    </w:p>
    <w:p w:rsidR="00801EAF" w:rsidRDefault="00801EAF" w:rsidP="00801EAF">
      <w:r w:rsidRPr="0083547B">
        <w:rPr>
          <w:b/>
        </w:rPr>
        <w:t>Задача:</w:t>
      </w:r>
      <w:r w:rsidR="00D3386A">
        <w:t xml:space="preserve"> разработать</w:t>
      </w:r>
      <w:r w:rsidR="0083547B">
        <w:t xml:space="preserve"> прототип файлового менеджера с функцией показа файлов в заданном каталоге, упорядоченных по размеру.</w:t>
      </w:r>
    </w:p>
    <w:p w:rsidR="00801EAF" w:rsidRDefault="00801EAF" w:rsidP="00801EAF">
      <w:r w:rsidRPr="0083547B">
        <w:rPr>
          <w:b/>
        </w:rPr>
        <w:t>Входные данные:</w:t>
      </w:r>
      <w:r w:rsidR="00D3386A">
        <w:t xml:space="preserve"> путь до директории, в котором необходимо отсортировать </w:t>
      </w:r>
      <w:r w:rsidR="004442B9">
        <w:t>содержимое; способ сортировки(6 вариантов возрастание или убывание)</w:t>
      </w:r>
    </w:p>
    <w:p w:rsidR="00801EAF" w:rsidRDefault="00801EAF" w:rsidP="00801EAF">
      <w:r w:rsidRPr="0083547B">
        <w:rPr>
          <w:b/>
        </w:rPr>
        <w:t>Выходные данные:</w:t>
      </w:r>
      <w:r w:rsidR="004442B9">
        <w:t xml:space="preserve"> отсортированный список имен файлов с указанием размеров, время сортировки</w:t>
      </w:r>
      <w:r w:rsidR="0083547B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2" w:name="_Toc533250667"/>
      <w:r>
        <w:lastRenderedPageBreak/>
        <w:t>Руководство пользователя</w:t>
      </w:r>
      <w:bookmarkEnd w:id="2"/>
    </w:p>
    <w:p w:rsidR="00801EAF" w:rsidRDefault="004442B9" w:rsidP="0083547B">
      <w:r>
        <w:t xml:space="preserve">Прилагаются </w:t>
      </w:r>
      <w:r w:rsidR="0083547B">
        <w:t xml:space="preserve">инструкции по работе </w:t>
      </w:r>
      <w:r>
        <w:t>с программой менеджера.</w:t>
      </w:r>
    </w:p>
    <w:p w:rsidR="00F55ADC" w:rsidRPr="00F55ADC" w:rsidRDefault="0083547B" w:rsidP="00A63947">
      <w:pPr>
        <w:pStyle w:val="a1"/>
      </w:pPr>
      <w:r>
        <w:t xml:space="preserve">Запустите файл </w:t>
      </w:r>
      <w:r w:rsidRPr="00485FBD">
        <w:rPr>
          <w:b/>
          <w:lang w:val="en-US"/>
        </w:rPr>
        <w:t>Practice</w:t>
      </w:r>
      <w:r w:rsidRPr="00485FBD">
        <w:rPr>
          <w:b/>
        </w:rPr>
        <w:t>5.</w:t>
      </w:r>
      <w:r w:rsidRPr="00485FBD">
        <w:rPr>
          <w:b/>
          <w:lang w:val="en-US"/>
        </w:rPr>
        <w:t>exe</w:t>
      </w:r>
      <w:r>
        <w:t>.</w:t>
      </w:r>
      <w:r w:rsidRPr="0083547B">
        <w:t xml:space="preserve"> </w:t>
      </w:r>
      <w:r w:rsidR="004442B9">
        <w:t xml:space="preserve">Затем на приветственный экран с названием программы и просьбой </w:t>
      </w:r>
      <w:r w:rsidR="00485FBD">
        <w:t>вв</w:t>
      </w:r>
      <w:r w:rsidR="00F60FC7">
        <w:t>ести путь к папке, из которой нужно</w:t>
      </w:r>
      <w:r w:rsidR="00485FBD">
        <w:t xml:space="preserve"> отобразить файлы.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F55ADC" w:rsidP="00F55ADC">
      <w:pPr>
        <w:pStyle w:val="afb"/>
        <w:rPr>
          <w:lang w:val="en-US"/>
        </w:rPr>
      </w:pPr>
      <w:r>
        <w:drawing>
          <wp:inline distT="0" distB="0" distL="0" distR="0">
            <wp:extent cx="4150027" cy="415652"/>
            <wp:effectExtent l="19050" t="0" r="287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27" cy="41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  <w:rPr>
          <w:lang w:val="en-US"/>
        </w:rPr>
      </w:pPr>
      <w:r>
        <w:t>Программа после запуска.</w:t>
      </w:r>
    </w:p>
    <w:p w:rsidR="00485FBD" w:rsidRPr="00F55ADC" w:rsidRDefault="00F60FC7" w:rsidP="00F60FC7">
      <w:pPr>
        <w:pStyle w:val="ae"/>
        <w:numPr>
          <w:ilvl w:val="0"/>
          <w:numId w:val="5"/>
        </w:numPr>
        <w:ind w:left="709" w:hanging="709"/>
      </w:pPr>
      <w:r>
        <w:t>В</w:t>
      </w:r>
      <w:r w:rsidR="00485FBD">
        <w:t xml:space="preserve">ведите полный путь к папке и нажмите </w:t>
      </w:r>
      <w:r w:rsidR="00485FBD" w:rsidRPr="00485FBD">
        <w:rPr>
          <w:lang w:val="en-US"/>
        </w:rPr>
        <w:t>Enter</w:t>
      </w:r>
      <w:r w:rsidR="00485FBD">
        <w:t xml:space="preserve">. </w:t>
      </w:r>
      <w:r>
        <w:t>В случаях, когда указан</w:t>
      </w:r>
      <w:r w:rsidR="00485FBD">
        <w:t xml:space="preserve"> неверный путь</w:t>
      </w:r>
      <w:r>
        <w:t xml:space="preserve"> или папка пуста, </w:t>
      </w:r>
      <w:r w:rsidR="00485FBD">
        <w:t xml:space="preserve">отобразится сообщение </w:t>
      </w:r>
      <w:r>
        <w:t xml:space="preserve">об ошибке </w:t>
      </w:r>
      <w:r w:rsidR="00F344EE">
        <w:t xml:space="preserve">(см. </w:t>
      </w:r>
      <w:r w:rsidR="0074731D">
        <w:fldChar w:fldCharType="begin"/>
      </w:r>
      <w:r w:rsidR="00F344EE">
        <w:instrText xml:space="preserve"> REF _Ref533274572 \w \h </w:instrText>
      </w:r>
      <w:r w:rsidR="0074731D">
        <w:fldChar w:fldCharType="separate"/>
      </w:r>
      <w:r w:rsidR="00F344EE">
        <w:t>Рис 2</w:t>
      </w:r>
      <w:r w:rsidR="0074731D">
        <w:fldChar w:fldCharType="end"/>
      </w:r>
      <w:r w:rsidR="00F344EE">
        <w:t>)</w:t>
      </w:r>
      <w:r w:rsidR="00485FBD">
        <w:t>. Проверьте правильность ввода пути и повторите попытку.</w:t>
      </w:r>
    </w:p>
    <w:p w:rsidR="00F55ADC" w:rsidRPr="00F344EE" w:rsidRDefault="00F55ADC" w:rsidP="00F55ADC">
      <w:pPr>
        <w:pStyle w:val="afb"/>
      </w:pPr>
      <w:r>
        <w:drawing>
          <wp:inline distT="0" distB="0" distL="0" distR="0">
            <wp:extent cx="4419600" cy="4481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Default="00F55ADC" w:rsidP="00F55ADC">
      <w:pPr>
        <w:pStyle w:val="a"/>
      </w:pPr>
      <w:bookmarkStart w:id="3" w:name="_Ref533274572"/>
      <w:r>
        <w:t>Сообщение об ошибке при н</w:t>
      </w:r>
      <w:r w:rsidR="00F60FC7">
        <w:t>екорректоного</w:t>
      </w:r>
      <w:r>
        <w:t xml:space="preserve"> пути.</w:t>
      </w:r>
      <w:bookmarkEnd w:id="3"/>
    </w:p>
    <w:p w:rsidR="00F55ADC" w:rsidRPr="00F344EE" w:rsidRDefault="00F55ADC" w:rsidP="00F55ADC">
      <w:pPr>
        <w:pStyle w:val="afb"/>
      </w:pPr>
    </w:p>
    <w:p w:rsidR="00F55ADC" w:rsidRPr="00F344EE" w:rsidRDefault="00F55ADC" w:rsidP="00F55ADC">
      <w:pPr>
        <w:pStyle w:val="afb"/>
      </w:pPr>
      <w:r>
        <w:drawing>
          <wp:inline distT="0" distB="0" distL="0" distR="0">
            <wp:extent cx="4441240" cy="26828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31" cy="26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</w:pPr>
      <w:bookmarkStart w:id="4" w:name="_Ref533274608"/>
      <w:r>
        <w:t>Программа после ввода корректного пути к непустой папке.</w:t>
      </w:r>
      <w:bookmarkEnd w:id="4"/>
    </w:p>
    <w:p w:rsidR="00485FBD" w:rsidRPr="00A409E4" w:rsidRDefault="00A1290F" w:rsidP="0083547B">
      <w:pPr>
        <w:pStyle w:val="ae"/>
        <w:numPr>
          <w:ilvl w:val="0"/>
          <w:numId w:val="5"/>
        </w:numPr>
        <w:ind w:left="709" w:hanging="709"/>
      </w:pPr>
      <w:r>
        <w:t xml:space="preserve">Программа выведет </w:t>
      </w:r>
      <w:r w:rsidR="00485FBD">
        <w:t xml:space="preserve">список </w:t>
      </w:r>
      <w:r>
        <w:t xml:space="preserve">файлов и их размеров, а так же варианты сортировок. </w:t>
      </w:r>
      <w:r w:rsidR="00485FBD">
        <w:t xml:space="preserve">Введите цифру от 1 до 6, соответствующую выбранному вами методу, и нажмите </w:t>
      </w:r>
      <w:r w:rsidR="00485FBD">
        <w:rPr>
          <w:lang w:val="en-US"/>
        </w:rPr>
        <w:t>Enter</w:t>
      </w:r>
      <w:r w:rsidR="00485FBD">
        <w:t xml:space="preserve">. </w:t>
      </w:r>
      <w:r>
        <w:t>(В</w:t>
      </w:r>
      <w:r w:rsidR="00485FBD">
        <w:t xml:space="preserve">нимание: сортировка подсчетом </w:t>
      </w:r>
      <w:r>
        <w:t xml:space="preserve">в том случае, когда </w:t>
      </w:r>
      <w:r w:rsidR="00485FBD">
        <w:t>размеры файлов в которых находятся в слишком большом диапазоне</w:t>
      </w:r>
      <w:r>
        <w:t xml:space="preserve"> будет работать некорректно.) Программа после ввода корректного номера</w:t>
      </w:r>
      <w:r w:rsidR="00F344EE">
        <w:t xml:space="preserve"> (см. </w:t>
      </w:r>
      <w:r>
        <w:t>Рис 4</w:t>
      </w:r>
      <w:r w:rsidR="00F344EE">
        <w:t>)</w:t>
      </w:r>
      <w:r>
        <w:t>. Если  введен</w:t>
      </w:r>
      <w:r w:rsidR="00485FBD">
        <w:t xml:space="preserve"> некорректный номер,</w:t>
      </w:r>
      <w:r>
        <w:t xml:space="preserve"> меню на экране  появится еще раз</w:t>
      </w:r>
      <w:r w:rsidR="00485FBD">
        <w:t xml:space="preserve"> </w:t>
      </w:r>
      <w:r w:rsidR="00F344EE">
        <w:t xml:space="preserve">(см. </w:t>
      </w:r>
      <w:r w:rsidR="0074731D">
        <w:fldChar w:fldCharType="begin"/>
      </w:r>
      <w:r w:rsidR="00F344EE">
        <w:instrText xml:space="preserve"> REF _Ref533274657 \w \h </w:instrText>
      </w:r>
      <w:r w:rsidR="0074731D">
        <w:fldChar w:fldCharType="separate"/>
      </w:r>
      <w:r w:rsidR="00F344EE">
        <w:t>Рис</w:t>
      </w:r>
      <w:r w:rsidR="00F344EE">
        <w:t xml:space="preserve"> </w:t>
      </w:r>
      <w:r>
        <w:t>5</w:t>
      </w:r>
      <w:r w:rsidR="0074731D">
        <w:fldChar w:fldCharType="end"/>
      </w:r>
      <w:r w:rsidR="00F344EE">
        <w:t>)</w:t>
      </w:r>
      <w:r w:rsidR="00485FBD">
        <w:t>.</w:t>
      </w:r>
    </w:p>
    <w:p w:rsidR="00A409E4" w:rsidRDefault="00A409E4" w:rsidP="00A409E4">
      <w:pPr>
        <w:pStyle w:val="afb"/>
        <w:rPr>
          <w:lang w:val="en-US"/>
        </w:rPr>
      </w:pPr>
      <w:r>
        <w:lastRenderedPageBreak/>
        <w:drawing>
          <wp:inline distT="0" distB="0" distL="0" distR="0">
            <wp:extent cx="5002937" cy="3157268"/>
            <wp:effectExtent l="19050" t="0" r="721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185" cy="31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E4" w:rsidRPr="00E46608" w:rsidRDefault="00A409E4" w:rsidP="00A409E4">
      <w:pPr>
        <w:pStyle w:val="a"/>
      </w:pPr>
      <w:bookmarkStart w:id="5" w:name="_Ref533274696"/>
      <w:r w:rsidRPr="00E46608">
        <w:t>Экран программы после ввода</w:t>
      </w:r>
      <w:r w:rsidR="00A1290F">
        <w:t xml:space="preserve"> нужного</w:t>
      </w:r>
      <w:r w:rsidRPr="00E46608">
        <w:t xml:space="preserve"> метода сортировки.</w:t>
      </w:r>
      <w:bookmarkEnd w:id="5"/>
    </w:p>
    <w:p w:rsidR="00A409E4" w:rsidRPr="0055748F" w:rsidRDefault="00485FBD" w:rsidP="0055748F">
      <w:pPr>
        <w:pStyle w:val="ae"/>
        <w:numPr>
          <w:ilvl w:val="0"/>
          <w:numId w:val="5"/>
        </w:numPr>
        <w:ind w:left="709" w:hanging="709"/>
      </w:pPr>
      <w:r>
        <w:t>Если номер метода сортировки указан верно,</w:t>
      </w:r>
      <w:r w:rsidR="00A1290F">
        <w:t xml:space="preserve"> файлы с указанием размеров будут выведены в порядке возрастания в байтах</w:t>
      </w:r>
      <w:r w:rsidR="001A6D02">
        <w:t xml:space="preserve"> а также время, затраченное на сортировку.</w:t>
      </w:r>
    </w:p>
    <w:p w:rsidR="0055748F" w:rsidRDefault="0055748F" w:rsidP="0055748F">
      <w:pPr>
        <w:pStyle w:val="afb"/>
        <w:rPr>
          <w:lang w:val="en-US"/>
        </w:rPr>
      </w:pPr>
      <w:r>
        <w:drawing>
          <wp:inline distT="0" distB="0" distL="0" distR="0">
            <wp:extent cx="1908914" cy="14668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1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F" w:rsidRPr="0055748F" w:rsidRDefault="0055748F" w:rsidP="0055748F">
      <w:pPr>
        <w:pStyle w:val="a"/>
      </w:pPr>
      <w:bookmarkStart w:id="6" w:name="_Ref533274657"/>
      <w:r>
        <w:t>Введен неверный номер метода сортировки.</w:t>
      </w:r>
      <w:bookmarkEnd w:id="6"/>
    </w:p>
    <w:p w:rsidR="00A161E7" w:rsidRPr="00DC0712" w:rsidRDefault="00A161E7" w:rsidP="0055748F">
      <w:pPr>
        <w:pStyle w:val="afb"/>
      </w:pPr>
    </w:p>
    <w:p w:rsidR="0055748F" w:rsidRPr="0055748F" w:rsidRDefault="00DC3467" w:rsidP="0055748F">
      <w:pPr>
        <w:pStyle w:val="ae"/>
        <w:numPr>
          <w:ilvl w:val="0"/>
          <w:numId w:val="5"/>
        </w:numPr>
        <w:ind w:left="709" w:hanging="709"/>
      </w:pPr>
      <w:r>
        <w:t xml:space="preserve">После этого вы можете </w:t>
      </w:r>
      <w:r w:rsidR="001A6D02">
        <w:t>выбрать другой метод сортировки или</w:t>
      </w:r>
      <w:r>
        <w:t xml:space="preserve"> </w:t>
      </w:r>
      <w:r w:rsidR="001A6D02">
        <w:t>закрыть программу. Для этого</w:t>
      </w:r>
      <w:r>
        <w:t xml:space="preserve"> нажмите «крестик» в правом верхнем углу окна.</w:t>
      </w:r>
      <w:r w:rsidR="00EF6AB2">
        <w:t xml:space="preserve"> </w:t>
      </w:r>
    </w:p>
    <w:p w:rsidR="0055748F" w:rsidRDefault="0055748F" w:rsidP="0055748F">
      <w:pPr>
        <w:pStyle w:val="afb"/>
      </w:pPr>
    </w:p>
    <w:p w:rsidR="00801EAF" w:rsidRDefault="00801EAF" w:rsidP="0055748F">
      <w:pPr>
        <w:pStyle w:val="a"/>
      </w:pPr>
      <w:r>
        <w:br w:type="page"/>
      </w:r>
    </w:p>
    <w:p w:rsidR="00801EAF" w:rsidRDefault="00801EAF" w:rsidP="00801EAF">
      <w:pPr>
        <w:pStyle w:val="1"/>
      </w:pPr>
      <w:bookmarkStart w:id="7" w:name="_Toc533250668"/>
      <w:r w:rsidRPr="00801EAF">
        <w:lastRenderedPageBreak/>
        <w:t>Руководство</w:t>
      </w:r>
      <w:r>
        <w:t xml:space="preserve"> программиста</w:t>
      </w:r>
      <w:bookmarkEnd w:id="7"/>
    </w:p>
    <w:p w:rsidR="00801EAF" w:rsidRDefault="00A12651" w:rsidP="00801EAF">
      <w:pPr>
        <w:pStyle w:val="2"/>
      </w:pPr>
      <w:bookmarkStart w:id="8" w:name="_Toc533250669"/>
      <w:r>
        <w:t>Структура программы</w:t>
      </w:r>
      <w:bookmarkEnd w:id="8"/>
    </w:p>
    <w:p w:rsidR="00241D71" w:rsidRPr="00241D71" w:rsidRDefault="00241D71" w:rsidP="00923AB6">
      <w:r>
        <w:t xml:space="preserve">Весь код программы находится в файле </w:t>
      </w:r>
      <w:r w:rsidR="001A6D02" w:rsidRPr="001A6D02">
        <w:rPr>
          <w:b/>
        </w:rPr>
        <w:t>file_manager.c</w:t>
      </w:r>
      <w:r w:rsidRPr="00241D71">
        <w:t>.</w:t>
      </w:r>
    </w:p>
    <w:p w:rsidR="00A12651" w:rsidRPr="00A12651" w:rsidRDefault="00A12651" w:rsidP="00A12651"/>
    <w:p w:rsidR="00801EAF" w:rsidRDefault="00A12651" w:rsidP="00A12651">
      <w:pPr>
        <w:pStyle w:val="2"/>
      </w:pPr>
      <w:bookmarkStart w:id="9" w:name="_Toc533250670"/>
      <w:r>
        <w:t>Описание алгоритма</w:t>
      </w:r>
      <w:bookmarkEnd w:id="9"/>
    </w:p>
    <w:p w:rsidR="00A12651" w:rsidRDefault="001A6D02" w:rsidP="00A12651">
      <w:r>
        <w:t>Файлы сортируются по возрастанию способами, описанными ниже</w:t>
      </w:r>
      <w:r w:rsidR="00A63947">
        <w:t>.</w:t>
      </w:r>
    </w:p>
    <w:p w:rsidR="00A63947" w:rsidRDefault="00A63947" w:rsidP="00A12651"/>
    <w:p w:rsidR="00A12651" w:rsidRDefault="00A12651" w:rsidP="00A12651">
      <w:pPr>
        <w:pStyle w:val="3"/>
      </w:pPr>
      <w:bookmarkStart w:id="10" w:name="_Toc533250671"/>
      <w:r>
        <w:t>Сортировка выбором</w:t>
      </w:r>
      <w:bookmarkEnd w:id="10"/>
    </w:p>
    <w:p w:rsidR="00A12651" w:rsidRDefault="001A6D02" w:rsidP="00A12651">
      <w:r>
        <w:t xml:space="preserve">Принципы </w:t>
      </w:r>
      <w:r w:rsidR="00A63947">
        <w:t>алгоритм</w:t>
      </w:r>
      <w:r>
        <w:t>а</w:t>
      </w:r>
      <w:r w:rsidR="00A63947">
        <w:t xml:space="preserve"> сортировки выбором</w:t>
      </w:r>
      <w:r>
        <w:t xml:space="preserve"> с примером</w:t>
      </w:r>
      <w:r w:rsidR="00A63947">
        <w:t>: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С помощью</w:t>
      </w:r>
      <w:r w:rsidR="00755EAA">
        <w:t xml:space="preserve"> линейного</w:t>
      </w:r>
      <w:r>
        <w:t xml:space="preserve"> поиска находим минимальное значение в массиве.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Найденный элемент меняем с крайним левым элементом, после чего считаем, что фрагмент массива, состоящий из этого элемента, отсортирован.</w:t>
      </w:r>
    </w:p>
    <w:p w:rsidR="00A63947" w:rsidRDefault="00A63947" w:rsidP="00A63947">
      <w:pPr>
        <w:pStyle w:val="a1"/>
        <w:numPr>
          <w:ilvl w:val="6"/>
          <w:numId w:val="1"/>
        </w:numPr>
        <w:ind w:left="709" w:hanging="709"/>
      </w:pPr>
      <w:r>
        <w:t>Повторяем поиск и перестановки до тех пор, пока весь массив не будет полностью отсортирован.</w:t>
      </w:r>
    </w:p>
    <w:p w:rsidR="005F0EED" w:rsidRDefault="005F0EED" w:rsidP="00743322"/>
    <w:p w:rsidR="00CF66F4" w:rsidRDefault="00CF66F4" w:rsidP="00CF66F4">
      <w:pPr>
        <w:pStyle w:val="a0"/>
      </w:pPr>
      <w:bookmarkStart w:id="11" w:name="_Ref533185661"/>
      <w:r>
        <w:t>Пример сортировки выбором.</w:t>
      </w:r>
      <w:bookmarkEnd w:id="11"/>
    </w:p>
    <w:tbl>
      <w:tblPr>
        <w:tblStyle w:val="aff0"/>
        <w:tblW w:w="0" w:type="auto"/>
        <w:tblInd w:w="-34" w:type="dxa"/>
        <w:tblLayout w:type="fixed"/>
        <w:tblLook w:val="04A0"/>
      </w:tblPr>
      <w:tblGrid>
        <w:gridCol w:w="1418"/>
        <w:gridCol w:w="501"/>
        <w:gridCol w:w="502"/>
        <w:gridCol w:w="502"/>
        <w:gridCol w:w="502"/>
        <w:gridCol w:w="502"/>
        <w:gridCol w:w="468"/>
        <w:gridCol w:w="34"/>
        <w:gridCol w:w="2801"/>
        <w:gridCol w:w="62"/>
        <w:gridCol w:w="2754"/>
        <w:gridCol w:w="19"/>
      </w:tblGrid>
      <w:tr w:rsidR="00D3484A" w:rsidTr="00443864">
        <w:trPr>
          <w:trHeight w:val="278"/>
        </w:trPr>
        <w:tc>
          <w:tcPr>
            <w:tcW w:w="1418" w:type="dxa"/>
            <w:vMerge w:val="restart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  <w:p w:rsidR="00D3484A" w:rsidRDefault="00D3484A" w:rsidP="00CF66F4">
            <w:pPr>
              <w:pStyle w:val="aff2"/>
              <w:jc w:val="center"/>
            </w:pPr>
            <w:r>
              <w:t>Индексы</w:t>
            </w:r>
          </w:p>
          <w:p w:rsidR="00D3484A" w:rsidRDefault="00D3484A" w:rsidP="00CF66F4">
            <w:pPr>
              <w:pStyle w:val="aff2"/>
              <w:jc w:val="center"/>
            </w:pPr>
            <w:r>
              <w:t>Элементы</w:t>
            </w:r>
          </w:p>
        </w:tc>
        <w:tc>
          <w:tcPr>
            <w:tcW w:w="2977" w:type="dxa"/>
            <w:gridSpan w:val="6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835" w:type="dxa"/>
            <w:gridSpan w:val="2"/>
            <w:shd w:val="clear" w:color="auto" w:fill="C6D9F1" w:themeFill="text2" w:themeFillTint="33"/>
            <w:vAlign w:val="center"/>
          </w:tcPr>
          <w:p w:rsidR="00D3484A" w:rsidRPr="001A6D02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min el\index:</w:t>
            </w:r>
          </w:p>
        </w:tc>
        <w:tc>
          <w:tcPr>
            <w:tcW w:w="2835" w:type="dxa"/>
            <w:gridSpan w:val="3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С каким элементом менять</w:t>
            </w:r>
          </w:p>
        </w:tc>
      </w:tr>
      <w:tr w:rsidR="00D3484A" w:rsidTr="00443864">
        <w:trPr>
          <w:gridAfter w:val="1"/>
          <w:wAfter w:w="19" w:type="dxa"/>
          <w:trHeight w:val="277"/>
        </w:trPr>
        <w:tc>
          <w:tcPr>
            <w:tcW w:w="1418" w:type="dxa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2863" w:type="dxa"/>
            <w:gridSpan w:val="2"/>
            <w:vMerge w:val="restart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2754" w:type="dxa"/>
            <w:vMerge w:val="restart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Pr="00D3484A" w:rsidRDefault="00D3484A" w:rsidP="00CF66F4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63" w:type="dxa"/>
            <w:gridSpan w:val="2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2754" w:type="dxa"/>
            <w:vMerge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-3\2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0( так как крайний левый)</w:t>
            </w: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2\2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10(-3 не учитывается)</w:t>
            </w: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8\4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</w:tr>
      <w:tr w:rsidR="00D3484A" w:rsidTr="00443864">
        <w:trPr>
          <w:gridAfter w:val="1"/>
          <w:wAfter w:w="19" w:type="dxa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Pr="00CF66F4" w:rsidRDefault="00D3484A" w:rsidP="00CF66F4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10</w:t>
            </w:r>
          </w:p>
        </w:tc>
        <w:tc>
          <w:tcPr>
            <w:tcW w:w="502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  <w:tc>
          <w:tcPr>
            <w:tcW w:w="2863" w:type="dxa"/>
            <w:gridSpan w:val="2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9\5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3484A" w:rsidRDefault="00D3484A" w:rsidP="00CF66F4">
            <w:pPr>
              <w:pStyle w:val="aff2"/>
              <w:jc w:val="center"/>
            </w:pPr>
            <w:r>
              <w:t>11</w:t>
            </w:r>
          </w:p>
        </w:tc>
      </w:tr>
    </w:tbl>
    <w:p w:rsidR="00A63947" w:rsidRDefault="00A63947" w:rsidP="005F0EED">
      <w:pPr>
        <w:ind w:firstLine="0"/>
      </w:pPr>
    </w:p>
    <w:p w:rsidR="00923AB6" w:rsidRDefault="00923AB6" w:rsidP="005F0EED">
      <w:pPr>
        <w:ind w:firstLine="0"/>
      </w:pPr>
    </w:p>
    <w:p w:rsidR="00A12651" w:rsidRDefault="00A12651" w:rsidP="00A12651">
      <w:pPr>
        <w:pStyle w:val="3"/>
      </w:pPr>
      <w:bookmarkStart w:id="12" w:name="_Toc533250672"/>
      <w:r>
        <w:t>Сортировка простыми вставками</w:t>
      </w:r>
      <w:bookmarkEnd w:id="12"/>
    </w:p>
    <w:p w:rsidR="005F0EED" w:rsidRDefault="00D3484A" w:rsidP="005F0EED">
      <w:r>
        <w:t xml:space="preserve">Принципы </w:t>
      </w:r>
      <w:r w:rsidR="005F0EED">
        <w:t xml:space="preserve"> алгоритм</w:t>
      </w:r>
      <w:r>
        <w:t>а</w:t>
      </w:r>
      <w:r w:rsidR="005F0EED">
        <w:t xml:space="preserve"> сортировки </w:t>
      </w:r>
      <w:r w:rsidR="00686BA6">
        <w:t>простыми вставками</w:t>
      </w:r>
      <w:r>
        <w:t xml:space="preserve"> с примером</w:t>
      </w:r>
      <w:r w:rsidR="005F0EED">
        <w:t>:</w:t>
      </w:r>
    </w:p>
    <w:p w:rsidR="005F0EED" w:rsidRDefault="003A7202" w:rsidP="005F0EED">
      <w:pPr>
        <w:pStyle w:val="a1"/>
        <w:numPr>
          <w:ilvl w:val="6"/>
          <w:numId w:val="1"/>
        </w:numPr>
        <w:ind w:left="709" w:hanging="709"/>
      </w:pPr>
      <w:r>
        <w:t>Считаем п</w:t>
      </w:r>
      <w:r w:rsidR="00D3484A">
        <w:t xml:space="preserve">ервый элемент массива </w:t>
      </w:r>
      <w:r w:rsidR="00686BA6">
        <w:t>отсортированным.</w:t>
      </w:r>
    </w:p>
    <w:p w:rsidR="005F0EED" w:rsidRDefault="003A7202" w:rsidP="00686BA6">
      <w:pPr>
        <w:pStyle w:val="a1"/>
        <w:numPr>
          <w:ilvl w:val="6"/>
          <w:numId w:val="1"/>
        </w:numPr>
        <w:ind w:left="709" w:hanging="709"/>
      </w:pPr>
      <w:r>
        <w:t>Из оставшихся элементов выберем</w:t>
      </w:r>
      <w:r w:rsidR="007F3027">
        <w:t xml:space="preserve"> первый и срав</w:t>
      </w:r>
      <w:r>
        <w:t>ним</w:t>
      </w:r>
      <w:r w:rsidR="00686BA6">
        <w:t xml:space="preserve"> с последним отсо</w:t>
      </w:r>
      <w:r w:rsidR="00B84B06">
        <w:t>ртированным. Если отсортированный элемент</w:t>
      </w:r>
      <w:r w:rsidR="00686BA6">
        <w:t xml:space="preserve"> больше – </w:t>
      </w:r>
      <w:r w:rsidR="00B84B06">
        <w:t>они</w:t>
      </w:r>
      <w:r w:rsidR="007F3027">
        <w:t xml:space="preserve"> меняются местами и элемент добавляется в новый отсортированный массив.</w:t>
      </w:r>
    </w:p>
    <w:p w:rsidR="00686BA6" w:rsidRDefault="00686BA6" w:rsidP="00686BA6">
      <w:pPr>
        <w:pStyle w:val="a1"/>
        <w:numPr>
          <w:ilvl w:val="6"/>
          <w:numId w:val="1"/>
        </w:numPr>
        <w:ind w:left="709" w:hanging="709"/>
      </w:pPr>
      <w:r>
        <w:t>Эту операцию повторяем до тех пор, пока не встретится число меньше.</w:t>
      </w:r>
      <w:r w:rsidR="007F3027">
        <w:t xml:space="preserve"> Если число меньше, то в новом массиве, начиная с конца, сравниваем элементы с выбранным( если попадется элемент равный или меньший, то выбранный заменит его позицию, в противном случае переместится в начало).</w:t>
      </w:r>
    </w:p>
    <w:p w:rsidR="00686BA6" w:rsidRDefault="00686BA6" w:rsidP="00686BA6">
      <w:pPr>
        <w:pStyle w:val="a1"/>
        <w:numPr>
          <w:ilvl w:val="6"/>
          <w:numId w:val="1"/>
        </w:numPr>
        <w:ind w:left="709" w:hanging="709"/>
      </w:pPr>
      <w:r>
        <w:t>Действия выше повторяем до тех пор, пока массив не будет полностью отсортирован.</w:t>
      </w:r>
    </w:p>
    <w:p w:rsidR="00657DB6" w:rsidRDefault="00657DB6" w:rsidP="00686BA6">
      <w:pPr>
        <w:ind w:firstLine="0"/>
      </w:pPr>
    </w:p>
    <w:p w:rsidR="00657DB6" w:rsidRPr="00657DB6" w:rsidRDefault="002B1B1D" w:rsidP="00657DB6">
      <w:pPr>
        <w:pStyle w:val="a0"/>
      </w:pPr>
      <w:bookmarkStart w:id="13" w:name="_Ref533187254"/>
      <w:r>
        <w:t>Пример сортировки простыми вставками.</w:t>
      </w:r>
      <w:bookmarkEnd w:id="13"/>
    </w:p>
    <w:tbl>
      <w:tblPr>
        <w:tblStyle w:val="aff0"/>
        <w:tblW w:w="0" w:type="auto"/>
        <w:tblLayout w:type="fixed"/>
        <w:tblLook w:val="04A0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D90AF5" w:rsidTr="00443864">
        <w:trPr>
          <w:trHeight w:val="278"/>
        </w:trPr>
        <w:tc>
          <w:tcPr>
            <w:tcW w:w="1384" w:type="dxa"/>
            <w:vMerge w:val="restart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  <w:p w:rsidR="00D90AF5" w:rsidRDefault="00D90AF5" w:rsidP="00686BA6">
            <w:pPr>
              <w:pStyle w:val="aff2"/>
              <w:jc w:val="center"/>
            </w:pPr>
            <w:r>
              <w:t>Индексы</w:t>
            </w:r>
          </w:p>
          <w:p w:rsidR="00D90AF5" w:rsidRDefault="00D90AF5" w:rsidP="00686BA6">
            <w:pPr>
              <w:pStyle w:val="aff2"/>
              <w:jc w:val="center"/>
            </w:pPr>
            <w:r>
              <w:t>Элементы</w:t>
            </w:r>
          </w:p>
        </w:tc>
        <w:tc>
          <w:tcPr>
            <w:tcW w:w="4015" w:type="dxa"/>
            <w:gridSpan w:val="8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shd w:val="clear" w:color="auto" w:fill="C6D9F1" w:themeFill="text2" w:themeFillTint="33"/>
            <w:vAlign w:val="center"/>
          </w:tcPr>
          <w:p w:rsidR="00D90AF5" w:rsidRDefault="00D90AF5" w:rsidP="00D90AF5">
            <w:pPr>
              <w:pStyle w:val="aff2"/>
              <w:jc w:val="center"/>
            </w:pPr>
            <w:r>
              <w:t>Сравниваемый элемент</w:t>
            </w:r>
            <w:r w:rsidR="003A7202">
              <w:t>(индекс)</w:t>
            </w:r>
          </w:p>
        </w:tc>
        <w:tc>
          <w:tcPr>
            <w:tcW w:w="2754" w:type="dxa"/>
            <w:vMerge w:val="restart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  <w:r>
              <w:t>Нужно ли менять с предыдущим</w:t>
            </w:r>
          </w:p>
        </w:tc>
      </w:tr>
      <w:tr w:rsidR="00D90AF5" w:rsidTr="00443864">
        <w:trPr>
          <w:trHeight w:val="277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CF66F4" w:rsidRDefault="00D90AF5" w:rsidP="00686BA6">
            <w:pPr>
              <w:pStyle w:val="aff2"/>
              <w:jc w:val="center"/>
              <w:rPr>
                <w:i/>
              </w:rPr>
            </w:pPr>
          </w:p>
        </w:tc>
        <w:tc>
          <w:tcPr>
            <w:tcW w:w="2863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2754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</w:tr>
      <w:tr w:rsidR="00D90AF5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D90AF5" w:rsidRPr="003A774D" w:rsidRDefault="00D90AF5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Pr="00D90AF5" w:rsidRDefault="003A7202" w:rsidP="00686BA6">
            <w:pPr>
              <w:pStyle w:val="aff2"/>
              <w:jc w:val="center"/>
            </w:pPr>
            <w: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D90AF5" w:rsidRDefault="00D90AF5" w:rsidP="00686BA6">
            <w:pPr>
              <w:pStyle w:val="aff2"/>
              <w:jc w:val="center"/>
            </w:pPr>
            <w:r>
              <w:t>1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D90AF5" w:rsidRDefault="008E6877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 w:val="restart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8E6877" w:rsidRDefault="003A7202" w:rsidP="00686BA6">
            <w:pPr>
              <w:pStyle w:val="aff2"/>
              <w:jc w:val="center"/>
            </w:pPr>
            <w: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2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8E68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3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4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5</w:t>
            </w: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  <w:r>
              <w:t>да</w:t>
            </w:r>
          </w:p>
        </w:tc>
      </w:tr>
      <w:tr w:rsidR="003A7202" w:rsidTr="00443864"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1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5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B00B77" w:rsidRDefault="003A7202" w:rsidP="00686BA6">
            <w:pPr>
              <w:pStyle w:val="aff2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8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Pr="003A7202" w:rsidRDefault="003A7202" w:rsidP="00686BA6">
            <w:pPr>
              <w:pStyle w:val="aff2"/>
              <w:jc w:val="center"/>
              <w:rPr>
                <w:b/>
              </w:rPr>
            </w:pPr>
            <w:r w:rsidRPr="003A7202">
              <w:rPr>
                <w:b/>
              </w:rPr>
              <w:t>9</w:t>
            </w: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502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  <w:tc>
          <w:tcPr>
            <w:tcW w:w="2754" w:type="dxa"/>
            <w:shd w:val="clear" w:color="auto" w:fill="C6D9F1" w:themeFill="text2" w:themeFillTint="33"/>
            <w:vAlign w:val="center"/>
          </w:tcPr>
          <w:p w:rsidR="003A7202" w:rsidRDefault="003A7202" w:rsidP="00686BA6">
            <w:pPr>
              <w:pStyle w:val="aff2"/>
              <w:jc w:val="center"/>
            </w:pPr>
          </w:p>
        </w:tc>
      </w:tr>
    </w:tbl>
    <w:p w:rsidR="00657DB6" w:rsidRDefault="00133FDF" w:rsidP="00923AB6">
      <w:pPr>
        <w:pStyle w:val="3"/>
      </w:pPr>
      <w:bookmarkStart w:id="14" w:name="_Toc533250673"/>
      <w:r>
        <w:t>Пузырьковая сортировка</w:t>
      </w:r>
      <w:bookmarkEnd w:id="14"/>
    </w:p>
    <w:p w:rsidR="00133FDF" w:rsidRDefault="003A7202" w:rsidP="00133FDF">
      <w:r>
        <w:t xml:space="preserve">Принципы </w:t>
      </w:r>
      <w:r w:rsidR="00133FDF">
        <w:t>алгоритм</w:t>
      </w:r>
      <w:r>
        <w:t>а</w:t>
      </w:r>
      <w:r w:rsidR="00133FDF">
        <w:t xml:space="preserve"> сортировки</w:t>
      </w:r>
      <w:r>
        <w:t xml:space="preserve"> пузырьком с примером</w:t>
      </w:r>
      <w:r w:rsidR="00133FDF">
        <w:t>:</w:t>
      </w:r>
    </w:p>
    <w:p w:rsidR="00133FDF" w:rsidRDefault="00133FDF" w:rsidP="00133FDF">
      <w:pPr>
        <w:pStyle w:val="a1"/>
        <w:numPr>
          <w:ilvl w:val="6"/>
          <w:numId w:val="1"/>
        </w:numPr>
        <w:ind w:left="709" w:hanging="709"/>
      </w:pPr>
      <w:r>
        <w:t>Идем от</w:t>
      </w:r>
      <w:r w:rsidR="00F775BB">
        <w:t xml:space="preserve"> последнего элемента массива</w:t>
      </w:r>
      <w:r>
        <w:t xml:space="preserve">, попарно сравнивая элементы. Если </w:t>
      </w:r>
      <w:r w:rsidR="00F775BB">
        <w:t xml:space="preserve">последний </w:t>
      </w:r>
      <w:r>
        <w:t xml:space="preserve">элемент </w:t>
      </w:r>
      <w:r w:rsidR="00C3037F">
        <w:t xml:space="preserve">больше </w:t>
      </w:r>
      <w:r w:rsidR="00F775BB">
        <w:t xml:space="preserve"> предпоследнего</w:t>
      </w:r>
      <w:r>
        <w:t>,</w:t>
      </w:r>
      <w:r w:rsidR="00F775BB">
        <w:t xml:space="preserve"> то</w:t>
      </w:r>
      <w:r w:rsidR="00C3037F">
        <w:t xml:space="preserve"> не</w:t>
      </w:r>
      <w:r w:rsidR="00F775BB">
        <w:t xml:space="preserve"> </w:t>
      </w:r>
      <w:r>
        <w:t xml:space="preserve"> меняем их местами.</w:t>
      </w:r>
      <w:r w:rsidR="00DC0712">
        <w:t xml:space="preserve"> </w:t>
      </w:r>
      <w:r w:rsidR="00C3037F">
        <w:t>Если меньше</w:t>
      </w:r>
      <w:r w:rsidR="000A5BCA">
        <w:t xml:space="preserve"> </w:t>
      </w:r>
      <w:r w:rsidR="00C3037F">
        <w:t>-</w:t>
      </w:r>
      <w:r w:rsidR="000A5BCA">
        <w:t xml:space="preserve"> </w:t>
      </w:r>
      <w:r w:rsidR="00C3037F">
        <w:t>меняем.</w:t>
      </w:r>
    </w:p>
    <w:p w:rsidR="003B68B7" w:rsidRDefault="00C3037F" w:rsidP="00133FDF">
      <w:pPr>
        <w:pStyle w:val="a1"/>
        <w:numPr>
          <w:ilvl w:val="6"/>
          <w:numId w:val="1"/>
        </w:numPr>
        <w:ind w:left="709" w:hanging="709"/>
      </w:pPr>
      <w:r>
        <w:t xml:space="preserve">Пройдя так один раз весь массив, получим меньший элемент. Пункт 1 </w:t>
      </w:r>
      <w:r w:rsidR="00133FDF">
        <w:t>повторяем</w:t>
      </w:r>
      <w:r w:rsidR="00F775BB">
        <w:t xml:space="preserve"> столько раз, сколько элементов в массиве</w:t>
      </w:r>
      <w:r w:rsidR="00133FDF">
        <w:t>, двигаясь</w:t>
      </w:r>
      <w:r w:rsidR="00B84B06">
        <w:t xml:space="preserve"> каждый раз от </w:t>
      </w:r>
      <w:r w:rsidR="00F775BB">
        <w:t xml:space="preserve">конечного </w:t>
      </w:r>
      <w:r w:rsidR="00B84B06">
        <w:t>элемента</w:t>
      </w:r>
      <w:r w:rsidR="00133FDF">
        <w:t xml:space="preserve"> </w:t>
      </w:r>
      <w:r w:rsidR="00F775BB">
        <w:t xml:space="preserve">к </w:t>
      </w:r>
      <w:r>
        <w:t xml:space="preserve">новому </w:t>
      </w:r>
      <w:r w:rsidR="00F775BB">
        <w:t>начал</w:t>
      </w:r>
      <w:r>
        <w:t>ьному</w:t>
      </w:r>
      <w:r w:rsidR="00F775BB">
        <w:t xml:space="preserve"> </w:t>
      </w:r>
      <w:r w:rsidR="00133FDF">
        <w:t xml:space="preserve">до тех пор, пока </w:t>
      </w:r>
      <w:r>
        <w:t xml:space="preserve">массив </w:t>
      </w:r>
      <w:r w:rsidR="00133FDF">
        <w:t>не будет полностью отсортирован.</w:t>
      </w:r>
    </w:p>
    <w:p w:rsidR="00133FDF" w:rsidRDefault="00C3037F" w:rsidP="00BA12B9">
      <w:pPr>
        <w:pStyle w:val="a0"/>
      </w:pPr>
      <w:bookmarkStart w:id="15" w:name="_Ref533198655"/>
      <w:r>
        <w:t>Пузырьковая</w:t>
      </w:r>
      <w:r w:rsidR="00BA12B9">
        <w:t xml:space="preserve"> сортир</w:t>
      </w:r>
      <w:r>
        <w:t>овка(1 проход)</w:t>
      </w:r>
      <w:r w:rsidR="00BA12B9">
        <w:t>.</w:t>
      </w:r>
      <w:bookmarkEnd w:id="15"/>
    </w:p>
    <w:tbl>
      <w:tblPr>
        <w:tblStyle w:val="aff0"/>
        <w:tblW w:w="11023" w:type="dxa"/>
        <w:tblLayout w:type="fixed"/>
        <w:tblLook w:val="04A0"/>
      </w:tblPr>
      <w:tblGrid>
        <w:gridCol w:w="1384"/>
        <w:gridCol w:w="709"/>
        <w:gridCol w:w="709"/>
        <w:gridCol w:w="567"/>
        <w:gridCol w:w="567"/>
        <w:gridCol w:w="425"/>
        <w:gridCol w:w="709"/>
        <w:gridCol w:w="2956"/>
        <w:gridCol w:w="20"/>
        <w:gridCol w:w="2970"/>
        <w:gridCol w:w="7"/>
      </w:tblGrid>
      <w:tr w:rsidR="00DC0712" w:rsidTr="00443864">
        <w:trPr>
          <w:gridAfter w:val="1"/>
          <w:wAfter w:w="7" w:type="dxa"/>
          <w:trHeight w:val="278"/>
        </w:trPr>
        <w:tc>
          <w:tcPr>
            <w:tcW w:w="1384" w:type="dxa"/>
            <w:vMerge w:val="restart"/>
            <w:shd w:val="clear" w:color="auto" w:fill="C6D9F1" w:themeFill="text2" w:themeFillTint="33"/>
            <w:vAlign w:val="center"/>
          </w:tcPr>
          <w:p w:rsidR="000A5BCA" w:rsidRDefault="000A5BCA" w:rsidP="000A5BCA">
            <w:pPr>
              <w:pStyle w:val="aff2"/>
              <w:jc w:val="center"/>
            </w:pPr>
            <w:r>
              <w:t>Индексы</w:t>
            </w:r>
          </w:p>
          <w:p w:rsidR="00DC0712" w:rsidRDefault="000A5BCA" w:rsidP="000A5BCA">
            <w:pPr>
              <w:pStyle w:val="aff2"/>
              <w:jc w:val="center"/>
            </w:pPr>
            <w:r>
              <w:t>Элементы</w:t>
            </w:r>
          </w:p>
        </w:tc>
        <w:tc>
          <w:tcPr>
            <w:tcW w:w="3686" w:type="dxa"/>
            <w:gridSpan w:val="6"/>
            <w:shd w:val="clear" w:color="auto" w:fill="C6D9F1" w:themeFill="text2" w:themeFillTint="33"/>
            <w:vAlign w:val="center"/>
          </w:tcPr>
          <w:p w:rsidR="00DC0712" w:rsidRDefault="00DC0712" w:rsidP="00B24FF0">
            <w:pPr>
              <w:pStyle w:val="aff2"/>
              <w:jc w:val="center"/>
            </w:pPr>
            <w:r>
              <w:t>Массив</w:t>
            </w:r>
          </w:p>
        </w:tc>
        <w:tc>
          <w:tcPr>
            <w:tcW w:w="2976" w:type="dxa"/>
            <w:gridSpan w:val="2"/>
            <w:shd w:val="clear" w:color="auto" w:fill="C6D9F1" w:themeFill="text2" w:themeFillTint="33"/>
            <w:vAlign w:val="center"/>
          </w:tcPr>
          <w:p w:rsidR="00DC0712" w:rsidRDefault="00C3037F" w:rsidP="00BA12B9">
            <w:pPr>
              <w:pStyle w:val="aff2"/>
              <w:jc w:val="center"/>
            </w:pPr>
            <w:r>
              <w:t>Сравниваемые элементы</w:t>
            </w:r>
          </w:p>
        </w:tc>
        <w:tc>
          <w:tcPr>
            <w:tcW w:w="2970" w:type="dxa"/>
            <w:shd w:val="clear" w:color="auto" w:fill="C6D9F1" w:themeFill="text2" w:themeFillTint="33"/>
            <w:vAlign w:val="center"/>
          </w:tcPr>
          <w:p w:rsidR="00DC0712" w:rsidRDefault="0080404F" w:rsidP="00BA12B9">
            <w:pPr>
              <w:pStyle w:val="aff2"/>
              <w:jc w:val="center"/>
            </w:pPr>
            <w:r>
              <w:t>Меняем ли местами</w:t>
            </w:r>
          </w:p>
        </w:tc>
      </w:tr>
      <w:tr w:rsidR="0080404F" w:rsidTr="00443864">
        <w:trPr>
          <w:trHeight w:val="277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F66F4" w:rsidRDefault="0080404F" w:rsidP="00B24FF0">
            <w:pPr>
              <w:pStyle w:val="aff2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953" w:type="dxa"/>
            <w:gridSpan w:val="4"/>
            <w:shd w:val="clear" w:color="auto" w:fill="C6D9F1" w:themeFill="text2" w:themeFillTint="33"/>
            <w:vAlign w:val="center"/>
          </w:tcPr>
          <w:p w:rsidR="0080404F" w:rsidRDefault="0080404F" w:rsidP="00B24FF0">
            <w:pPr>
              <w:pStyle w:val="aff2"/>
              <w:jc w:val="center"/>
            </w:pP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</w:pPr>
            <w:r w:rsidRPr="00C3037F"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3&lt;4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8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7&gt;3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3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8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8&gt;3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8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0A5BCA" w:rsidRDefault="0080404F" w:rsidP="00B24FF0">
            <w:pPr>
              <w:pStyle w:val="aff2"/>
              <w:jc w:val="center"/>
            </w:pPr>
            <w:r w:rsidRPr="000A5BCA"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10&gt;3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0404F" w:rsidTr="00443864">
        <w:trPr>
          <w:trHeight w:val="332"/>
        </w:trPr>
        <w:tc>
          <w:tcPr>
            <w:tcW w:w="1384" w:type="dxa"/>
            <w:vMerge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80404F" w:rsidRPr="00BA12B9" w:rsidRDefault="0080404F" w:rsidP="00B24FF0">
            <w:pPr>
              <w:pStyle w:val="aff2"/>
              <w:jc w:val="center"/>
            </w:pPr>
            <w:r>
              <w:t>8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80404F" w:rsidRPr="0080404F" w:rsidRDefault="0080404F" w:rsidP="00B24FF0">
            <w:pPr>
              <w:pStyle w:val="aff2"/>
              <w:jc w:val="center"/>
            </w:pPr>
            <w:r w:rsidRPr="0080404F">
              <w:t>7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0404F" w:rsidRPr="0080404F" w:rsidRDefault="0080404F" w:rsidP="00B24FF0">
            <w:pPr>
              <w:pStyle w:val="aff2"/>
              <w:jc w:val="center"/>
            </w:pPr>
            <w:r w:rsidRPr="0080404F">
              <w:t>4</w:t>
            </w:r>
          </w:p>
        </w:tc>
        <w:tc>
          <w:tcPr>
            <w:tcW w:w="2956" w:type="dxa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5&gt;3</w:t>
            </w:r>
          </w:p>
        </w:tc>
        <w:tc>
          <w:tcPr>
            <w:tcW w:w="2997" w:type="dxa"/>
            <w:gridSpan w:val="3"/>
            <w:shd w:val="clear" w:color="auto" w:fill="C6D9F1" w:themeFill="text2" w:themeFillTint="33"/>
            <w:vAlign w:val="center"/>
          </w:tcPr>
          <w:p w:rsidR="0080404F" w:rsidRPr="00C3037F" w:rsidRDefault="0080404F" w:rsidP="00B24FF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3B68B7" w:rsidRDefault="003B68B7" w:rsidP="003B68B7">
      <w:pPr>
        <w:pStyle w:val="3"/>
      </w:pPr>
      <w:bookmarkStart w:id="16" w:name="_Toc533250674"/>
      <w:r>
        <w:t>Сортировка подсчетом</w:t>
      </w:r>
      <w:bookmarkEnd w:id="16"/>
    </w:p>
    <w:p w:rsidR="006875AD" w:rsidRDefault="000A5BCA" w:rsidP="006875AD">
      <w:r>
        <w:t xml:space="preserve">Принципы алгоритма </w:t>
      </w:r>
      <w:r w:rsidR="006875AD">
        <w:t xml:space="preserve"> сортировки подсчетом</w:t>
      </w:r>
      <w:r>
        <w:t xml:space="preserve"> с примером </w:t>
      </w:r>
      <w:r w:rsidR="006875AD">
        <w:t>: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Линейным поиском ищем минимальный </w:t>
      </w:r>
      <w:r w:rsidR="00BA3CF4" w:rsidRPr="00BA3CF4">
        <w:t>(</w:t>
      </w:r>
      <w:r w:rsidR="00BA3CF4">
        <w:rPr>
          <w:lang w:val="en-US"/>
        </w:rPr>
        <w:t>min</w:t>
      </w:r>
      <w:r w:rsidR="00BA3CF4" w:rsidRPr="00BA3CF4">
        <w:t xml:space="preserve">) </w:t>
      </w:r>
      <w:r>
        <w:t>и максимальный</w:t>
      </w:r>
      <w:r w:rsidR="00BA3CF4" w:rsidRPr="00BA3CF4">
        <w:t xml:space="preserve"> (</w:t>
      </w:r>
      <w:r w:rsidR="00BA3CF4">
        <w:rPr>
          <w:lang w:val="en-US"/>
        </w:rPr>
        <w:t>max</w:t>
      </w:r>
      <w:r w:rsidR="00BA3CF4" w:rsidRPr="00BA3CF4">
        <w:t>)</w:t>
      </w:r>
      <w:r>
        <w:t xml:space="preserve"> элемент в сортируемом массиве.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Создаем дополнительный массив, длина которого равна </w:t>
      </w:r>
      <w:r w:rsidR="00BA3CF4" w:rsidRPr="00BA3CF4">
        <w:t>|</w:t>
      </w:r>
      <w:r w:rsidR="00BA3CF4">
        <w:rPr>
          <w:lang w:val="en-US"/>
        </w:rPr>
        <w:t>max</w:t>
      </w:r>
      <w:r w:rsidR="00BA3CF4" w:rsidRPr="00BA3CF4">
        <w:t xml:space="preserve"> – </w:t>
      </w:r>
      <w:r w:rsidR="00BA3CF4">
        <w:rPr>
          <w:lang w:val="en-US"/>
        </w:rPr>
        <w:t>min</w:t>
      </w:r>
      <w:r w:rsidR="00BA3CF4" w:rsidRPr="00BA3CF4">
        <w:t>| + 1</w:t>
      </w:r>
      <w:r w:rsidR="00054930">
        <w:t xml:space="preserve"> из исходного массива</w:t>
      </w:r>
      <w:r>
        <w:t>, и заполняем нулями.</w:t>
      </w:r>
    </w:p>
    <w:p w:rsidR="006875AD" w:rsidRDefault="006875AD" w:rsidP="006875AD">
      <w:pPr>
        <w:pStyle w:val="a1"/>
        <w:numPr>
          <w:ilvl w:val="6"/>
          <w:numId w:val="1"/>
        </w:numPr>
        <w:ind w:left="709" w:hanging="709"/>
      </w:pPr>
      <w:r>
        <w:t xml:space="preserve">Далее идем по исходному массиву, каждый раз </w:t>
      </w:r>
      <w:r w:rsidR="00E26880">
        <w:t xml:space="preserve">прибавляя 1 к </w:t>
      </w:r>
      <w:r>
        <w:t>элемент</w:t>
      </w:r>
      <w:r w:rsidR="00E26880">
        <w:t>у</w:t>
      </w:r>
      <w:r>
        <w:t xml:space="preserve"> дополнительного массива, индекс которого равен значению текущего элемента в сортируемом массиве.</w:t>
      </w:r>
    </w:p>
    <w:p w:rsidR="006875AD" w:rsidRDefault="008E74ED" w:rsidP="006875AD">
      <w:pPr>
        <w:pStyle w:val="a1"/>
        <w:numPr>
          <w:ilvl w:val="6"/>
          <w:numId w:val="1"/>
        </w:numPr>
        <w:ind w:left="709" w:hanging="709"/>
      </w:pPr>
      <w:r>
        <w:t>После этого заново заполняем массив</w:t>
      </w:r>
      <w:r w:rsidR="00E26880">
        <w:t>:</w:t>
      </w:r>
      <w:r w:rsidR="00E26880" w:rsidRPr="00E26880">
        <w:t xml:space="preserve"> </w:t>
      </w:r>
      <w:r w:rsidR="00E26880">
        <w:t xml:space="preserve">присвоим первоначальному массиву индексы дополнительного, столько раз, сколько хранится в ячейке под таким индексом </w:t>
      </w:r>
      <w:r w:rsidR="005B1CE2">
        <w:t>.</w:t>
      </w:r>
    </w:p>
    <w:p w:rsidR="00D71253" w:rsidRDefault="00E26880" w:rsidP="006875AD">
      <w:r>
        <w:t>Сортировка</w:t>
      </w:r>
      <w:r w:rsidR="00031215">
        <w:t xml:space="preserve"> подсчетом </w:t>
      </w:r>
      <w:r>
        <w:t>используется</w:t>
      </w:r>
      <w:r w:rsidR="00031215">
        <w:t xml:space="preserve"> </w:t>
      </w:r>
      <w:r>
        <w:t>для индексируемых</w:t>
      </w:r>
      <w:r w:rsidR="00031215">
        <w:t xml:space="preserve"> данных. </w:t>
      </w:r>
    </w:p>
    <w:p w:rsidR="00E26880" w:rsidRDefault="00E26880" w:rsidP="006875AD"/>
    <w:p w:rsidR="00E26880" w:rsidRDefault="00E26880" w:rsidP="006875AD"/>
    <w:p w:rsidR="006875AD" w:rsidRDefault="00E26880" w:rsidP="00031215">
      <w:pPr>
        <w:pStyle w:val="a0"/>
      </w:pPr>
      <w:r>
        <w:lastRenderedPageBreak/>
        <w:t>Сортировка</w:t>
      </w:r>
      <w:r w:rsidR="00031215">
        <w:t xml:space="preserve"> подсчетом.</w:t>
      </w:r>
    </w:p>
    <w:tbl>
      <w:tblPr>
        <w:tblStyle w:val="aff0"/>
        <w:tblW w:w="5000" w:type="pct"/>
        <w:tblLook w:val="04A0"/>
      </w:tblPr>
      <w:tblGrid>
        <w:gridCol w:w="1528"/>
        <w:gridCol w:w="667"/>
        <w:gridCol w:w="667"/>
        <w:gridCol w:w="668"/>
        <w:gridCol w:w="668"/>
        <w:gridCol w:w="668"/>
        <w:gridCol w:w="668"/>
        <w:gridCol w:w="690"/>
        <w:gridCol w:w="718"/>
        <w:gridCol w:w="714"/>
        <w:gridCol w:w="672"/>
        <w:gridCol w:w="672"/>
        <w:gridCol w:w="674"/>
        <w:gridCol w:w="672"/>
        <w:gridCol w:w="670"/>
      </w:tblGrid>
      <w:tr w:rsidR="00FB5D00" w:rsidTr="00443864">
        <w:trPr>
          <w:trHeight w:val="210"/>
        </w:trPr>
        <w:tc>
          <w:tcPr>
            <w:tcW w:w="694" w:type="pct"/>
            <w:vMerge w:val="restar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min = </w:t>
            </w:r>
            <w:r>
              <w:rPr>
                <w:i/>
              </w:rPr>
              <w:t>0</w:t>
            </w:r>
          </w:p>
          <w:p w:rsidR="00FB5D00" w:rsidRPr="00FB5D00" w:rsidRDefault="00FB5D00" w:rsidP="00E048C6">
            <w:pPr>
              <w:pStyle w:val="aff2"/>
              <w:jc w:val="center"/>
            </w:pPr>
            <w:r w:rsidRPr="00286839">
              <w:rPr>
                <w:i/>
                <w:lang w:val="en-US"/>
              </w:rPr>
              <w:t xml:space="preserve">max = </w:t>
            </w:r>
            <w:r>
              <w:rPr>
                <w:i/>
              </w:rPr>
              <w:t>6</w:t>
            </w:r>
          </w:p>
        </w:tc>
        <w:tc>
          <w:tcPr>
            <w:tcW w:w="2131" w:type="pct"/>
            <w:gridSpan w:val="7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  <w:r>
              <w:t>Сортируемый массив</w:t>
            </w:r>
          </w:p>
        </w:tc>
        <w:tc>
          <w:tcPr>
            <w:tcW w:w="2175" w:type="pct"/>
            <w:gridSpan w:val="7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  <w:r>
              <w:t>Дополнительный массив</w:t>
            </w:r>
          </w:p>
        </w:tc>
      </w:tr>
      <w:tr w:rsidR="00FB5D00" w:rsidTr="00443864">
        <w:trPr>
          <w:trHeight w:val="210"/>
        </w:trPr>
        <w:tc>
          <w:tcPr>
            <w:tcW w:w="694" w:type="pct"/>
            <w:vMerge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E048C6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FB5D00" w:rsidTr="00443864">
        <w:tc>
          <w:tcPr>
            <w:tcW w:w="694" w:type="pct"/>
            <w:vMerge w:val="restar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</w:pPr>
          </w:p>
          <w:p w:rsidR="00FB5D00" w:rsidRPr="00286839" w:rsidRDefault="00FB5D00" w:rsidP="00E048C6">
            <w:pPr>
              <w:pStyle w:val="aff2"/>
              <w:jc w:val="center"/>
            </w:pPr>
            <w:r>
              <w:t>Полученный массив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1728E0" w:rsidRDefault="00FB5D00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6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1728E0" w:rsidRDefault="00FB5D00" w:rsidP="00E048C6">
            <w:pPr>
              <w:pStyle w:val="aff2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286839" w:rsidRDefault="00FB5D00" w:rsidP="00E048C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</w:tr>
      <w:tr w:rsidR="00FB5D00" w:rsidTr="00443864">
        <w:tc>
          <w:tcPr>
            <w:tcW w:w="694" w:type="pct"/>
            <w:vMerge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</w:tr>
      <w:tr w:rsidR="00FB5D00" w:rsidTr="00443864">
        <w:tc>
          <w:tcPr>
            <w:tcW w:w="694" w:type="pct"/>
            <w:vMerge/>
            <w:shd w:val="clear" w:color="auto" w:fill="C6D9F1" w:themeFill="text2" w:themeFillTint="33"/>
            <w:vAlign w:val="center"/>
          </w:tcPr>
          <w:p w:rsidR="00FB5D00" w:rsidRDefault="00FB5D00" w:rsidP="00E048C6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3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0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4</w:t>
            </w:r>
          </w:p>
        </w:tc>
        <w:tc>
          <w:tcPr>
            <w:tcW w:w="313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6</w:t>
            </w:r>
          </w:p>
        </w:tc>
        <w:tc>
          <w:tcPr>
            <w:tcW w:w="32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2</w:t>
            </w:r>
          </w:p>
        </w:tc>
        <w:tc>
          <w:tcPr>
            <w:tcW w:w="324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5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2</w:t>
            </w:r>
          </w:p>
        </w:tc>
        <w:tc>
          <w:tcPr>
            <w:tcW w:w="306" w:type="pct"/>
            <w:shd w:val="clear" w:color="auto" w:fill="C6D9F1" w:themeFill="text2" w:themeFillTint="33"/>
            <w:vAlign w:val="center"/>
          </w:tcPr>
          <w:p w:rsidR="00FB5D00" w:rsidRPr="00FB5D00" w:rsidRDefault="00FB5D00" w:rsidP="00E048C6">
            <w:pPr>
              <w:pStyle w:val="aff2"/>
              <w:jc w:val="center"/>
            </w:pPr>
            <w:r>
              <w:t>2</w:t>
            </w:r>
          </w:p>
        </w:tc>
        <w:tc>
          <w:tcPr>
            <w:tcW w:w="305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0</w:t>
            </w:r>
          </w:p>
        </w:tc>
        <w:tc>
          <w:tcPr>
            <w:tcW w:w="304" w:type="pct"/>
            <w:shd w:val="clear" w:color="auto" w:fill="C6D9F1" w:themeFill="text2" w:themeFillTint="33"/>
          </w:tcPr>
          <w:p w:rsidR="00FB5D00" w:rsidRPr="00FB5D00" w:rsidRDefault="00FB5D00" w:rsidP="00E048C6">
            <w:pPr>
              <w:pStyle w:val="aff2"/>
              <w:jc w:val="center"/>
            </w:pPr>
            <w:r>
              <w:t>1</w:t>
            </w:r>
          </w:p>
        </w:tc>
      </w:tr>
    </w:tbl>
    <w:p w:rsidR="00A059AE" w:rsidRDefault="00A059AE" w:rsidP="00A12651"/>
    <w:p w:rsidR="00A059AE" w:rsidRDefault="00A059AE" w:rsidP="00A059AE">
      <w:pPr>
        <w:pStyle w:val="3"/>
      </w:pPr>
      <w:bookmarkStart w:id="17" w:name="_Toc533250675"/>
      <w:r>
        <w:t>Быстрая сортировка</w:t>
      </w:r>
      <w:bookmarkEnd w:id="17"/>
    </w:p>
    <w:p w:rsidR="00A059AE" w:rsidRDefault="00522CFF" w:rsidP="00A059AE">
      <w:r>
        <w:t>Принципы</w:t>
      </w:r>
      <w:r w:rsidR="00A059AE">
        <w:t xml:space="preserve"> алгоритм</w:t>
      </w:r>
      <w:r>
        <w:t>а быстрой сортировки с примером</w:t>
      </w:r>
      <w:r w:rsidR="00A059AE">
        <w:t>:</w:t>
      </w:r>
    </w:p>
    <w:p w:rsidR="00A059AE" w:rsidRDefault="00F93685" w:rsidP="00A059AE">
      <w:pPr>
        <w:pStyle w:val="a1"/>
        <w:numPr>
          <w:ilvl w:val="6"/>
          <w:numId w:val="1"/>
        </w:numPr>
        <w:ind w:left="709" w:hanging="709"/>
      </w:pPr>
      <w:r>
        <w:t>Выбираем ведущий элемент.</w:t>
      </w:r>
    </w:p>
    <w:p w:rsidR="00F93685" w:rsidRDefault="00F93685" w:rsidP="00A059AE">
      <w:pPr>
        <w:pStyle w:val="a1"/>
        <w:numPr>
          <w:ilvl w:val="6"/>
          <w:numId w:val="1"/>
        </w:numPr>
        <w:ind w:left="709" w:hanging="709"/>
      </w:pPr>
      <w:r>
        <w:t>Переставляем значения в массиве таким образом, чтобы элементы, меньшие ведущего, оказались слева, а большие – справа.</w:t>
      </w:r>
    </w:p>
    <w:p w:rsidR="00F93685" w:rsidRDefault="00F93685" w:rsidP="00A059AE">
      <w:pPr>
        <w:pStyle w:val="a1"/>
        <w:numPr>
          <w:ilvl w:val="6"/>
          <w:numId w:val="1"/>
        </w:numPr>
        <w:ind w:left="709" w:hanging="709"/>
      </w:pPr>
      <w:r>
        <w:t>Сортируем</w:t>
      </w:r>
      <w:r w:rsidR="00522CFF">
        <w:t xml:space="preserve"> аналогично две получившиеся части( дальше таких частей будет больше).</w:t>
      </w:r>
    </w:p>
    <w:p w:rsidR="00A059AE" w:rsidRDefault="00522CFF" w:rsidP="00A059AE">
      <w:pPr>
        <w:pStyle w:val="a1"/>
        <w:numPr>
          <w:ilvl w:val="6"/>
          <w:numId w:val="1"/>
        </w:numPr>
        <w:ind w:left="709" w:hanging="709"/>
      </w:pPr>
      <w:r>
        <w:t>Закончить сортировку</w:t>
      </w:r>
      <w:r w:rsidR="00F93685">
        <w:t xml:space="preserve">, когда </w:t>
      </w:r>
      <w:r>
        <w:t>каждая часть</w:t>
      </w:r>
      <w:r w:rsidR="00F93685">
        <w:t xml:space="preserve"> </w:t>
      </w:r>
      <w:r>
        <w:t>будет состоять из одного элемента</w:t>
      </w:r>
      <w:r w:rsidR="00F93685">
        <w:t>.</w:t>
      </w:r>
    </w:p>
    <w:p w:rsidR="00F93685" w:rsidRDefault="00522CFF" w:rsidP="00F93685">
      <w:pPr>
        <w:pStyle w:val="a0"/>
      </w:pPr>
      <w:bookmarkStart w:id="18" w:name="_Ref533202196"/>
      <w:r>
        <w:t>Быстрая сортировка</w:t>
      </w:r>
      <w:r w:rsidR="00F93685">
        <w:t>.</w:t>
      </w:r>
      <w:bookmarkEnd w:id="18"/>
    </w:p>
    <w:tbl>
      <w:tblPr>
        <w:tblStyle w:val="aff0"/>
        <w:tblW w:w="0" w:type="auto"/>
        <w:tblInd w:w="1746" w:type="dxa"/>
        <w:shd w:val="clear" w:color="auto" w:fill="C6D9F1" w:themeFill="text2" w:themeFillTint="33"/>
        <w:tblLook w:val="04A0"/>
      </w:tblPr>
      <w:tblGrid>
        <w:gridCol w:w="1220"/>
        <w:gridCol w:w="1221"/>
        <w:gridCol w:w="1220"/>
        <w:gridCol w:w="1220"/>
        <w:gridCol w:w="1220"/>
        <w:gridCol w:w="1220"/>
      </w:tblGrid>
      <w:tr w:rsidR="00522CFF" w:rsidTr="00443864">
        <w:tc>
          <w:tcPr>
            <w:tcW w:w="7321" w:type="dxa"/>
            <w:gridSpan w:val="6"/>
            <w:shd w:val="clear" w:color="auto" w:fill="C6D9F1" w:themeFill="text2" w:themeFillTint="33"/>
            <w:vAlign w:val="center"/>
          </w:tcPr>
          <w:p w:rsidR="00522CFF" w:rsidRDefault="00522CFF" w:rsidP="003D1F48">
            <w:pPr>
              <w:pStyle w:val="aff2"/>
              <w:jc w:val="center"/>
            </w:pPr>
            <w:r>
              <w:t>Массив</w:t>
            </w:r>
          </w:p>
        </w:tc>
      </w:tr>
      <w:tr w:rsidR="00522CFF" w:rsidTr="00443864"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F93685" w:rsidRDefault="00522CFF" w:rsidP="003D1F48">
            <w:pPr>
              <w:pStyle w:val="aff2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</w:tr>
      <w:tr w:rsidR="00522CFF" w:rsidTr="00443864">
        <w:trPr>
          <w:trHeight w:val="184"/>
        </w:trPr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9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11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  <w:rPr>
                <w:b/>
              </w:rPr>
            </w:pPr>
            <w:r w:rsidRPr="00522CFF">
              <w:rPr>
                <w:b/>
              </w:rPr>
              <w:t>8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14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  <w:rPr>
                <w:u w:val="single"/>
              </w:rPr>
            </w:pPr>
            <w:r>
              <w:rPr>
                <w:u w:val="single"/>
              </w:rPr>
              <w:t>12</w:t>
            </w:r>
          </w:p>
        </w:tc>
      </w:tr>
      <w:tr w:rsidR="00522CFF" w:rsidTr="00443864"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  <w:rPr>
                <w:u w:val="single"/>
              </w:rPr>
            </w:pPr>
            <w:r w:rsidRPr="00522CFF">
              <w:rPr>
                <w:u w:val="single"/>
              </w:rPr>
              <w:t>8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9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11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  <w:rPr>
                <w:b/>
              </w:rPr>
            </w:pPr>
            <w:r w:rsidRPr="00522CFF">
              <w:rPr>
                <w:b/>
              </w:rPr>
              <w:t>14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12</w:t>
            </w:r>
          </w:p>
        </w:tc>
      </w:tr>
      <w:tr w:rsidR="00522CFF" w:rsidTr="00443864"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3</w:t>
            </w:r>
          </w:p>
        </w:tc>
        <w:tc>
          <w:tcPr>
            <w:tcW w:w="1221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8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9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522CFF" w:rsidRDefault="00522CFF" w:rsidP="003D1F48">
            <w:pPr>
              <w:pStyle w:val="aff2"/>
              <w:jc w:val="center"/>
            </w:pPr>
            <w:r w:rsidRPr="00522CFF">
              <w:t>11</w:t>
            </w:r>
          </w:p>
        </w:tc>
        <w:tc>
          <w:tcPr>
            <w:tcW w:w="1220" w:type="dxa"/>
            <w:shd w:val="clear" w:color="auto" w:fill="C6D9F1" w:themeFill="text2" w:themeFillTint="33"/>
          </w:tcPr>
          <w:p w:rsidR="00522CFF" w:rsidRPr="00522CFF" w:rsidRDefault="00522CFF" w:rsidP="008A6EE0">
            <w:pPr>
              <w:pStyle w:val="aff2"/>
              <w:jc w:val="center"/>
            </w:pPr>
            <w:r w:rsidRPr="00522CFF">
              <w:t>12</w:t>
            </w:r>
          </w:p>
        </w:tc>
        <w:tc>
          <w:tcPr>
            <w:tcW w:w="1220" w:type="dxa"/>
            <w:shd w:val="clear" w:color="auto" w:fill="C6D9F1" w:themeFill="text2" w:themeFillTint="33"/>
            <w:vAlign w:val="center"/>
          </w:tcPr>
          <w:p w:rsidR="00522CFF" w:rsidRPr="00156637" w:rsidRDefault="00522CFF" w:rsidP="003D1F48">
            <w:pPr>
              <w:pStyle w:val="aff2"/>
              <w:jc w:val="center"/>
            </w:pPr>
            <w:r>
              <w:t>14</w:t>
            </w:r>
          </w:p>
        </w:tc>
      </w:tr>
    </w:tbl>
    <w:p w:rsidR="00885AC7" w:rsidRDefault="00885AC7" w:rsidP="00F93685"/>
    <w:p w:rsidR="003D1F48" w:rsidRDefault="003D1F48" w:rsidP="003D1F48">
      <w:pPr>
        <w:pStyle w:val="3"/>
      </w:pPr>
      <w:bookmarkStart w:id="19" w:name="_Toc533250676"/>
      <w:r>
        <w:t>Сортировка слиянием</w:t>
      </w:r>
      <w:bookmarkEnd w:id="19"/>
    </w:p>
    <w:p w:rsidR="003D1F48" w:rsidRDefault="00522CFF" w:rsidP="003D1F48">
      <w:r>
        <w:t xml:space="preserve">Принцип </w:t>
      </w:r>
      <w:r w:rsidR="003D1F48">
        <w:t>алгоритм</w:t>
      </w:r>
      <w:r>
        <w:t>а сортировки слиянием с примером</w:t>
      </w:r>
      <w:r w:rsidR="003D1F48">
        <w:t>:</w:t>
      </w:r>
    </w:p>
    <w:p w:rsidR="003D1F48" w:rsidRDefault="003D1F48" w:rsidP="003D1F48">
      <w:pPr>
        <w:pStyle w:val="a1"/>
        <w:numPr>
          <w:ilvl w:val="6"/>
          <w:numId w:val="1"/>
        </w:numPr>
        <w:ind w:left="709" w:hanging="709"/>
      </w:pPr>
      <w:r>
        <w:t>Разбиваем массив на части</w:t>
      </w:r>
      <w:r w:rsidR="00522CFF">
        <w:t xml:space="preserve">  таким образом ,что  каждая из них  состоит из 1 элемента, так как такой массив считается отсортированным.</w:t>
      </w:r>
    </w:p>
    <w:p w:rsidR="00843D0F" w:rsidRDefault="00522CFF" w:rsidP="003D1F48">
      <w:pPr>
        <w:pStyle w:val="a1"/>
        <w:numPr>
          <w:ilvl w:val="6"/>
          <w:numId w:val="1"/>
        </w:numPr>
        <w:ind w:left="709" w:hanging="709"/>
      </w:pPr>
      <w:r>
        <w:t xml:space="preserve">Рассмотрим вначале пары элементов, </w:t>
      </w:r>
      <w:r w:rsidR="00843D0F">
        <w:t xml:space="preserve">меняя их порядок, если первое значение больше второго -меняем их местами. Сольем их в пары. </w:t>
      </w:r>
    </w:p>
    <w:p w:rsidR="00F52C4F" w:rsidRPr="00F344EE" w:rsidRDefault="00843D0F" w:rsidP="00214A3A">
      <w:pPr>
        <w:pStyle w:val="a1"/>
        <w:numPr>
          <w:ilvl w:val="6"/>
          <w:numId w:val="1"/>
        </w:numPr>
        <w:ind w:left="709" w:hanging="709"/>
      </w:pPr>
      <w:r>
        <w:t>Затем рассмотрим пары, состоящие из двух элементов, упорядоченно составим из них массив из 4 элементов и т.д., то есть функция рекурсивная.</w:t>
      </w:r>
    </w:p>
    <w:p w:rsidR="003D1F48" w:rsidRDefault="00843D0F" w:rsidP="003D1F48">
      <w:pPr>
        <w:pStyle w:val="a0"/>
      </w:pPr>
      <w:bookmarkStart w:id="20" w:name="_Ref533203000"/>
      <w:r>
        <w:t>Сортировка</w:t>
      </w:r>
      <w:r w:rsidR="003D1F48">
        <w:t xml:space="preserve"> слиянием.</w:t>
      </w:r>
      <w:bookmarkEnd w:id="20"/>
    </w:p>
    <w:tbl>
      <w:tblPr>
        <w:tblStyle w:val="aff0"/>
        <w:tblW w:w="0" w:type="auto"/>
        <w:tblLook w:val="04A0"/>
      </w:tblPr>
      <w:tblGrid>
        <w:gridCol w:w="1239"/>
        <w:gridCol w:w="1223"/>
        <w:gridCol w:w="1222"/>
        <w:gridCol w:w="1222"/>
        <w:gridCol w:w="1222"/>
        <w:gridCol w:w="1222"/>
        <w:gridCol w:w="1222"/>
        <w:gridCol w:w="1222"/>
        <w:gridCol w:w="1222"/>
      </w:tblGrid>
      <w:tr w:rsidR="00843D0F" w:rsidTr="00443864">
        <w:tc>
          <w:tcPr>
            <w:tcW w:w="1224" w:type="dxa"/>
            <w:vMerge w:val="restart"/>
            <w:shd w:val="clear" w:color="auto" w:fill="C6D9F1" w:themeFill="text2" w:themeFillTint="33"/>
            <w:vAlign w:val="center"/>
          </w:tcPr>
          <w:p w:rsidR="00843D0F" w:rsidRDefault="0080404F" w:rsidP="0080404F">
            <w:pPr>
              <w:pStyle w:val="aff2"/>
              <w:jc w:val="center"/>
            </w:pPr>
            <w:r>
              <w:t>Имеем 7 элементов, п</w:t>
            </w:r>
            <w:r w:rsidR="00843D0F">
              <w:t>олучили</w:t>
            </w:r>
            <w:r>
              <w:t xml:space="preserve"> 4</w:t>
            </w:r>
            <w:r w:rsidR="00843D0F">
              <w:t xml:space="preserve">  пары</w:t>
            </w:r>
            <w:r>
              <w:t>, затем 2, затем слили их</w:t>
            </w:r>
          </w:p>
        </w:tc>
        <w:tc>
          <w:tcPr>
            <w:tcW w:w="9792" w:type="dxa"/>
            <w:gridSpan w:val="8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</w:pPr>
            <w:r>
              <w:t>Массив</w:t>
            </w: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0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1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2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3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 w:rsidRPr="003D1F48">
              <w:rPr>
                <w:i/>
              </w:rPr>
              <w:t>4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3D1F48" w:rsidRDefault="00843D0F" w:rsidP="003D1F48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224" w:type="dxa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:rsid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3,9</w:t>
            </w:r>
          </w:p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1,7</w:t>
            </w:r>
          </w:p>
          <w:p w:rsid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2448" w:type="dxa"/>
            <w:gridSpan w:val="2"/>
            <w:shd w:val="clear" w:color="auto" w:fill="C6D9F1" w:themeFill="text2" w:themeFillTint="33"/>
            <w:vAlign w:val="center"/>
          </w:tcPr>
          <w:p w:rsidR="00843D0F" w:rsidRP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3,8</w:t>
            </w:r>
          </w:p>
          <w:p w:rsid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4896" w:type="dxa"/>
            <w:gridSpan w:val="4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2,3,5,9</w:t>
            </w:r>
          </w:p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</w:p>
        </w:tc>
        <w:tc>
          <w:tcPr>
            <w:tcW w:w="4896" w:type="dxa"/>
            <w:gridSpan w:val="4"/>
            <w:shd w:val="clear" w:color="auto" w:fill="C6D9F1" w:themeFill="text2" w:themeFillTint="33"/>
          </w:tcPr>
          <w:p w:rsidR="00843D0F" w:rsidRP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1,3,7,8</w:t>
            </w:r>
          </w:p>
          <w:p w:rsidR="00843D0F" w:rsidRPr="00843D0F" w:rsidRDefault="00843D0F" w:rsidP="00843D0F">
            <w:pPr>
              <w:pStyle w:val="aff2"/>
              <w:jc w:val="center"/>
              <w:rPr>
                <w:color w:val="000000" w:themeColor="text1"/>
              </w:rPr>
            </w:pPr>
          </w:p>
        </w:tc>
      </w:tr>
      <w:tr w:rsidR="00843D0F" w:rsidTr="00443864">
        <w:tc>
          <w:tcPr>
            <w:tcW w:w="1224" w:type="dxa"/>
            <w:vMerge/>
            <w:shd w:val="clear" w:color="auto" w:fill="C6D9F1" w:themeFill="text2" w:themeFillTint="33"/>
            <w:vAlign w:val="center"/>
          </w:tcPr>
          <w:p w:rsidR="00843D0F" w:rsidRDefault="00843D0F" w:rsidP="003D1F48">
            <w:pPr>
              <w:pStyle w:val="aff2"/>
              <w:jc w:val="center"/>
            </w:pPr>
          </w:p>
        </w:tc>
        <w:tc>
          <w:tcPr>
            <w:tcW w:w="9792" w:type="dxa"/>
            <w:gridSpan w:val="8"/>
            <w:shd w:val="clear" w:color="auto" w:fill="C6D9F1" w:themeFill="text2" w:themeFillTint="33"/>
            <w:vAlign w:val="center"/>
          </w:tcPr>
          <w:p w:rsidR="00843D0F" w:rsidRPr="00843D0F" w:rsidRDefault="00843D0F" w:rsidP="003D1F48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12334789</w:t>
            </w:r>
          </w:p>
        </w:tc>
      </w:tr>
    </w:tbl>
    <w:p w:rsidR="00F52C4F" w:rsidRDefault="00F52C4F" w:rsidP="003D1F48"/>
    <w:p w:rsidR="00F52C4F" w:rsidRDefault="00F52C4F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21" w:name="_Toc533250677"/>
      <w:r>
        <w:lastRenderedPageBreak/>
        <w:t>Описание функций</w:t>
      </w:r>
      <w:bookmarkEnd w:id="21"/>
    </w:p>
    <w:p w:rsidR="00A12651" w:rsidRPr="003E1F90" w:rsidRDefault="00A12651" w:rsidP="00A12651">
      <w:pPr>
        <w:pStyle w:val="ac"/>
        <w:rPr>
          <w:highlight w:val="lightGray"/>
          <w:lang w:val="en-US"/>
        </w:rPr>
      </w:pPr>
      <w:r w:rsidRPr="003E1F90">
        <w:rPr>
          <w:highlight w:val="lightGray"/>
          <w:lang w:val="en-US"/>
        </w:rPr>
        <w:t xml:space="preserve">void </w:t>
      </w:r>
      <w:r w:rsidR="00B64407">
        <w:rPr>
          <w:highlight w:val="lightGray"/>
          <w:lang w:val="en-US"/>
        </w:rPr>
        <w:t>M</w:t>
      </w:r>
      <w:r w:rsidR="00B24FF0" w:rsidRPr="003E1F90">
        <w:rPr>
          <w:highlight w:val="lightGray"/>
          <w:lang w:val="en-US"/>
        </w:rPr>
        <w:t>enu(</w:t>
      </w:r>
      <w:r w:rsidR="00B64407">
        <w:rPr>
          <w:highlight w:val="lightGray"/>
          <w:lang w:val="en-US"/>
        </w:rPr>
        <w:t>*method</w:t>
      </w:r>
      <w:r w:rsidRPr="003E1F90">
        <w:rPr>
          <w:highlight w:val="lightGray"/>
          <w:lang w:val="en-US"/>
        </w:rPr>
        <w:t>)</w:t>
      </w:r>
    </w:p>
    <w:p w:rsidR="00A12651" w:rsidRPr="00B24FF0" w:rsidRDefault="00A12651" w:rsidP="00A12651">
      <w:r w:rsidRPr="00B24FF0">
        <w:rPr>
          <w:b/>
        </w:rPr>
        <w:t>Назначение:</w:t>
      </w:r>
      <w:r w:rsidR="00B24FF0">
        <w:rPr>
          <w:lang w:val="en-US"/>
        </w:rPr>
        <w:t xml:space="preserve"> </w:t>
      </w:r>
      <w:r w:rsidR="00B64407">
        <w:t>вывод меню.</w:t>
      </w:r>
    </w:p>
    <w:p w:rsidR="00A12651" w:rsidRPr="00B64407" w:rsidRDefault="00A12651" w:rsidP="00A12651">
      <w:r w:rsidRPr="00B24FF0">
        <w:rPr>
          <w:b/>
        </w:rPr>
        <w:t>Вход</w:t>
      </w:r>
      <w:r w:rsidR="00B24FF0" w:rsidRPr="00B24FF0">
        <w:rPr>
          <w:b/>
        </w:rPr>
        <w:t>ные параметры</w:t>
      </w:r>
      <w:r w:rsidRPr="00B24FF0">
        <w:rPr>
          <w:b/>
        </w:rPr>
        <w:t>:</w:t>
      </w:r>
      <w:r w:rsidR="00B24FF0">
        <w:t xml:space="preserve"> </w:t>
      </w:r>
      <w:r w:rsidR="00B64407">
        <w:t>переменная, отвечающая за тип сортировки.</w:t>
      </w:r>
    </w:p>
    <w:p w:rsidR="009755B4" w:rsidRPr="00B64407" w:rsidRDefault="009755B4" w:rsidP="00A12651"/>
    <w:p w:rsidR="009755B4" w:rsidRPr="00B64407" w:rsidRDefault="009755B4" w:rsidP="00A12651"/>
    <w:p w:rsidR="00B24FF0" w:rsidRPr="003E1F90" w:rsidRDefault="00B24FF0" w:rsidP="00B24FF0">
      <w:pPr>
        <w:pStyle w:val="ac"/>
        <w:rPr>
          <w:highlight w:val="lightGray"/>
          <w:lang w:val="en-US"/>
        </w:rPr>
      </w:pPr>
      <w:r w:rsidRPr="003E1F90">
        <w:rPr>
          <w:highlight w:val="lightGray"/>
          <w:lang w:val="en-US"/>
        </w:rPr>
        <w:t xml:space="preserve">void </w:t>
      </w:r>
      <w:r w:rsidR="0080404F">
        <w:rPr>
          <w:highlight w:val="lightGray"/>
          <w:lang w:val="en-US"/>
        </w:rPr>
        <w:t>I</w:t>
      </w:r>
      <w:r w:rsidRPr="003E1F90">
        <w:rPr>
          <w:highlight w:val="lightGray"/>
          <w:lang w:val="en-US"/>
        </w:rPr>
        <w:t>nput(</w:t>
      </w:r>
      <w:proofErr w:type="spellStart"/>
      <w:r w:rsidRPr="003E1F90">
        <w:rPr>
          <w:highlight w:val="lightGray"/>
          <w:lang w:val="en-US"/>
        </w:rPr>
        <w:t>wchar_t</w:t>
      </w:r>
      <w:proofErr w:type="spellEnd"/>
      <w:r w:rsidRPr="003E1F90">
        <w:rPr>
          <w:highlight w:val="lightGray"/>
          <w:lang w:val="en-US"/>
        </w:rPr>
        <w:t xml:space="preserve"> **</w:t>
      </w:r>
      <w:proofErr w:type="spellStart"/>
      <w:r w:rsidR="0080404F">
        <w:rPr>
          <w:highlight w:val="lightGray"/>
          <w:lang w:val="en-US"/>
        </w:rPr>
        <w:t>sDir</w:t>
      </w:r>
      <w:proofErr w:type="spellEnd"/>
      <w:r w:rsidRPr="003E1F90">
        <w:rPr>
          <w:highlight w:val="lightGray"/>
          <w:lang w:val="en-US"/>
        </w:rPr>
        <w:t>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="009755B4">
        <w:t xml:space="preserve"> вводим путь к директории</w:t>
      </w:r>
      <w:r>
        <w:t>.</w:t>
      </w:r>
    </w:p>
    <w:p w:rsidR="00B24FF0" w:rsidRPr="00B24FF0" w:rsidRDefault="00B24FF0" w:rsidP="00B24FF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9755B4" w:rsidRPr="00CC07AA">
        <w:rPr>
          <w:rStyle w:val="ad"/>
          <w:rFonts w:asciiTheme="minorHAnsi" w:hAnsiTheme="minorHAnsi" w:cstheme="minorHAnsi"/>
          <w:lang w:val="en-US"/>
        </w:rPr>
        <w:t>sDir</w:t>
      </w:r>
      <w:proofErr w:type="spellEnd"/>
      <w:r w:rsidRPr="00CC07AA">
        <w:rPr>
          <w:rFonts w:asciiTheme="minorHAnsi" w:hAnsiTheme="minorHAnsi" w:cstheme="minorHAnsi"/>
        </w:rPr>
        <w:t xml:space="preserve"> –</w:t>
      </w:r>
      <w:r w:rsidRPr="00B24FF0">
        <w:t xml:space="preserve"> </w:t>
      </w:r>
      <w:r w:rsidR="009755B4">
        <w:t>указатель на массив с введенным</w:t>
      </w:r>
      <w:r>
        <w:t xml:space="preserve"> пользователем </w:t>
      </w:r>
      <w:r w:rsidR="009755B4">
        <w:t>путем.</w:t>
      </w:r>
    </w:p>
    <w:p w:rsidR="009755B4" w:rsidRDefault="009755B4" w:rsidP="00B24FF0">
      <w:pPr>
        <w:pStyle w:val="ac"/>
        <w:rPr>
          <w:highlight w:val="lightGray"/>
          <w:lang w:val="en-US"/>
        </w:rPr>
      </w:pPr>
    </w:p>
    <w:p w:rsidR="009755B4" w:rsidRDefault="009755B4" w:rsidP="00B24FF0">
      <w:pPr>
        <w:pStyle w:val="ac"/>
        <w:rPr>
          <w:highlight w:val="lightGray"/>
          <w:lang w:val="en-US"/>
        </w:rPr>
      </w:pPr>
    </w:p>
    <w:p w:rsidR="00B24FF0" w:rsidRPr="003E1F90" w:rsidRDefault="006468F5" w:rsidP="00B24FF0">
      <w:pPr>
        <w:pStyle w:val="ac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void </w:t>
      </w:r>
      <w:r w:rsidR="009755B4">
        <w:rPr>
          <w:highlight w:val="lightGray"/>
          <w:lang w:val="en-US"/>
        </w:rPr>
        <w:t>Output</w:t>
      </w:r>
      <w:r w:rsidR="00B24FF0" w:rsidRPr="003E1F90">
        <w:rPr>
          <w:highlight w:val="lightGray"/>
          <w:lang w:val="en-US"/>
        </w:rPr>
        <w:t>(</w:t>
      </w:r>
      <w:proofErr w:type="spellStart"/>
      <w:r w:rsidR="009755B4">
        <w:rPr>
          <w:highlight w:val="lightGray"/>
          <w:lang w:val="en-US"/>
        </w:rPr>
        <w:t>wchar_t</w:t>
      </w:r>
      <w:proofErr w:type="spellEnd"/>
      <w:r w:rsidR="009755B4">
        <w:rPr>
          <w:highlight w:val="lightGray"/>
          <w:lang w:val="en-US"/>
        </w:rPr>
        <w:t xml:space="preserve"> </w:t>
      </w:r>
      <w:r w:rsidR="009755B4" w:rsidRPr="003E1F90">
        <w:rPr>
          <w:highlight w:val="lightGray"/>
          <w:lang w:val="en-US"/>
        </w:rPr>
        <w:t>**</w:t>
      </w:r>
      <w:proofErr w:type="spellStart"/>
      <w:r w:rsidR="009755B4" w:rsidRPr="003E1F90">
        <w:rPr>
          <w:highlight w:val="lightGray"/>
          <w:lang w:val="en-US"/>
        </w:rPr>
        <w:t>file</w:t>
      </w:r>
      <w:r w:rsidR="009755B4">
        <w:rPr>
          <w:highlight w:val="lightGray"/>
          <w:lang w:val="en-US"/>
        </w:rPr>
        <w:t>s</w:t>
      </w:r>
      <w:r w:rsidR="009755B4" w:rsidRPr="003E1F90">
        <w:rPr>
          <w:highlight w:val="lightGray"/>
          <w:lang w:val="en-US"/>
        </w:rPr>
        <w:t>Names</w:t>
      </w:r>
      <w:proofErr w:type="spellEnd"/>
      <w:r w:rsidR="009755B4">
        <w:rPr>
          <w:highlight w:val="lightGray"/>
          <w:lang w:val="en-US"/>
        </w:rPr>
        <w:t>,</w:t>
      </w:r>
      <w:r w:rsidR="009755B4" w:rsidRPr="003E1F90">
        <w:rPr>
          <w:highlight w:val="lightGray"/>
          <w:lang w:val="en-US"/>
        </w:rPr>
        <w:t xml:space="preserve"> </w:t>
      </w:r>
      <w:r w:rsidR="009755B4">
        <w:rPr>
          <w:highlight w:val="lightGray"/>
          <w:lang w:val="en-US"/>
        </w:rPr>
        <w:t>ULONGLONG **</w:t>
      </w:r>
      <w:proofErr w:type="spellStart"/>
      <w:r w:rsidR="009755B4">
        <w:rPr>
          <w:highlight w:val="lightGray"/>
          <w:lang w:val="en-US"/>
        </w:rPr>
        <w:t>filesSizes</w:t>
      </w:r>
      <w:proofErr w:type="spellEnd"/>
      <w:r w:rsidR="009755B4">
        <w:rPr>
          <w:highlight w:val="lightGray"/>
          <w:lang w:val="en-US"/>
        </w:rPr>
        <w:t xml:space="preserve">, </w:t>
      </w:r>
      <w:proofErr w:type="spellStart"/>
      <w:r w:rsidR="009755B4">
        <w:rPr>
          <w:highlight w:val="lightGray"/>
          <w:lang w:val="en-US"/>
        </w:rPr>
        <w:t>int</w:t>
      </w:r>
      <w:proofErr w:type="spellEnd"/>
      <w:r w:rsidR="009755B4">
        <w:rPr>
          <w:highlight w:val="lightGray"/>
          <w:lang w:val="en-US"/>
        </w:rPr>
        <w:t xml:space="preserve"> *</w:t>
      </w:r>
      <w:proofErr w:type="spellStart"/>
      <w:r w:rsidR="009755B4">
        <w:rPr>
          <w:highlight w:val="lightGray"/>
          <w:lang w:val="en-US"/>
        </w:rPr>
        <w:t>filesIdex</w:t>
      </w:r>
      <w:proofErr w:type="spellEnd"/>
      <w:r w:rsidR="00B24FF0" w:rsidRPr="003E1F90">
        <w:rPr>
          <w:highlight w:val="lightGray"/>
          <w:lang w:val="en-US"/>
        </w:rPr>
        <w:t>,</w:t>
      </w:r>
      <w:r w:rsidR="009755B4">
        <w:rPr>
          <w:highlight w:val="lightGray"/>
          <w:lang w:val="en-US"/>
        </w:rPr>
        <w:t xml:space="preserve"> </w:t>
      </w:r>
      <w:proofErr w:type="spellStart"/>
      <w:r w:rsidR="009755B4">
        <w:rPr>
          <w:highlight w:val="lightGray"/>
          <w:lang w:val="en-US"/>
        </w:rPr>
        <w:t>int</w:t>
      </w:r>
      <w:proofErr w:type="spellEnd"/>
      <w:r w:rsidR="009755B4">
        <w:rPr>
          <w:highlight w:val="lightGray"/>
          <w:lang w:val="en-US"/>
        </w:rPr>
        <w:t xml:space="preserve"> N)</w:t>
      </w:r>
      <w:r w:rsidR="00B24FF0" w:rsidRPr="003E1F90">
        <w:rPr>
          <w:highlight w:val="lightGray"/>
          <w:lang w:val="en-US"/>
        </w:rPr>
        <w:t xml:space="preserve"> </w:t>
      </w:r>
    </w:p>
    <w:p w:rsidR="009755B4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9755B4">
        <w:t>вывод спис</w:t>
      </w:r>
      <w:r w:rsidR="00CC07AA">
        <w:t>ка файлов и их размера в байтах и их количество.</w:t>
      </w:r>
    </w:p>
    <w:p w:rsidR="00B24FF0" w:rsidRPr="00CC07AA" w:rsidRDefault="00B24FF0" w:rsidP="00B24FF0">
      <w:r w:rsidRPr="00B24FF0">
        <w:rPr>
          <w:b/>
        </w:rPr>
        <w:t>Входные параметры:</w:t>
      </w:r>
      <w:r w:rsidR="009755B4" w:rsidRPr="009755B4">
        <w:t xml:space="preserve"> </w:t>
      </w:r>
      <w:proofErr w:type="spellStart"/>
      <w:r w:rsidR="009755B4" w:rsidRPr="00CC07AA">
        <w:rPr>
          <w:rFonts w:asciiTheme="minorHAnsi" w:hAnsiTheme="minorHAnsi" w:cstheme="minorHAnsi"/>
          <w:lang w:val="en-US"/>
        </w:rPr>
        <w:t>wchar</w:t>
      </w:r>
      <w:proofErr w:type="spellEnd"/>
      <w:r w:rsidR="009755B4" w:rsidRPr="00CC07AA">
        <w:rPr>
          <w:rFonts w:asciiTheme="minorHAnsi" w:hAnsiTheme="minorHAnsi" w:cstheme="minorHAnsi"/>
        </w:rPr>
        <w:t xml:space="preserve"> **</w:t>
      </w:r>
      <w:proofErr w:type="spellStart"/>
      <w:r w:rsidR="009755B4" w:rsidRPr="00CC07AA">
        <w:rPr>
          <w:rFonts w:asciiTheme="minorHAnsi" w:hAnsiTheme="minorHAnsi" w:cstheme="minorHAnsi"/>
          <w:lang w:val="en-US"/>
        </w:rPr>
        <w:t>filesNames</w:t>
      </w:r>
      <w:proofErr w:type="spellEnd"/>
      <w:r w:rsidRPr="00CC07AA">
        <w:rPr>
          <w:rFonts w:asciiTheme="minorHAnsi" w:hAnsiTheme="minorHAnsi" w:cstheme="minorHAnsi"/>
        </w:rPr>
        <w:t>–</w:t>
      </w:r>
      <w:r w:rsidR="009755B4" w:rsidRPr="00CC07AA">
        <w:rPr>
          <w:rFonts w:asciiTheme="minorHAnsi" w:hAnsiTheme="minorHAnsi" w:cstheme="minorHAnsi"/>
        </w:rPr>
        <w:t xml:space="preserve"> двумерный массив с именами файлов, </w:t>
      </w:r>
      <w:r w:rsidR="00CC07AA" w:rsidRPr="00CC07AA">
        <w:rPr>
          <w:rFonts w:asciiTheme="minorHAnsi" w:hAnsiTheme="minorHAnsi" w:cstheme="minorHAnsi"/>
        </w:rPr>
        <w:t>*</w:t>
      </w:r>
      <w:proofErr w:type="spellStart"/>
      <w:r w:rsidRPr="00CC07AA">
        <w:rPr>
          <w:rStyle w:val="ad"/>
          <w:rFonts w:asciiTheme="minorHAnsi" w:hAnsiTheme="minorHAnsi" w:cstheme="minorHAnsi"/>
        </w:rPr>
        <w:t>file</w:t>
      </w:r>
      <w:r w:rsidR="00CC07AA" w:rsidRPr="00CC07AA">
        <w:rPr>
          <w:rStyle w:val="ad"/>
          <w:rFonts w:asciiTheme="minorHAnsi" w:hAnsiTheme="minorHAnsi" w:cstheme="minorHAnsi"/>
          <w:lang w:val="en-US"/>
        </w:rPr>
        <w:t>sSize</w:t>
      </w:r>
      <w:proofErr w:type="spellEnd"/>
      <w:r w:rsidR="00CC07AA" w:rsidRPr="00CC07AA">
        <w:rPr>
          <w:rFonts w:asciiTheme="minorHAnsi" w:hAnsiTheme="minorHAnsi" w:cstheme="minorHAnsi"/>
        </w:rPr>
        <w:t xml:space="preserve">-  массив с размерами файлов, </w:t>
      </w:r>
      <w:r w:rsidR="00CC07AA" w:rsidRPr="00CC07AA">
        <w:rPr>
          <w:rStyle w:val="affc"/>
          <w:rFonts w:asciiTheme="minorHAnsi" w:hAnsiTheme="minorHAnsi" w:cstheme="minorHAnsi"/>
        </w:rPr>
        <w:t>*</w:t>
      </w:r>
      <w:proofErr w:type="spellStart"/>
      <w:r w:rsidR="00CC07AA" w:rsidRPr="00CC07AA">
        <w:rPr>
          <w:rStyle w:val="affc"/>
          <w:rFonts w:asciiTheme="minorHAnsi" w:hAnsiTheme="minorHAnsi" w:cstheme="minorHAnsi"/>
          <w:lang w:val="en-US"/>
        </w:rPr>
        <w:t>filesIndex</w:t>
      </w:r>
      <w:proofErr w:type="spellEnd"/>
      <w:r w:rsidR="00CC07AA" w:rsidRPr="00CC07AA">
        <w:rPr>
          <w:rStyle w:val="affc"/>
          <w:rFonts w:asciiTheme="minorHAnsi" w:hAnsiTheme="minorHAnsi" w:cstheme="minorHAnsi"/>
        </w:rPr>
        <w:t>- массив индексов</w:t>
      </w:r>
      <w:r w:rsidR="00CC07AA">
        <w:rPr>
          <w:rStyle w:val="affc"/>
          <w:rFonts w:asciiTheme="minorHAnsi" w:hAnsiTheme="minorHAnsi" w:cstheme="minorHAnsi"/>
        </w:rPr>
        <w:t xml:space="preserve">, </w:t>
      </w:r>
      <w:r w:rsidR="00CC07AA" w:rsidRPr="00CC07AA">
        <w:rPr>
          <w:rStyle w:val="affc"/>
          <w:rFonts w:asciiTheme="minorHAnsi" w:hAnsiTheme="minorHAnsi" w:cstheme="minorHAnsi"/>
        </w:rPr>
        <w:t xml:space="preserve"> </w:t>
      </w:r>
      <w:r w:rsidR="00CC07AA">
        <w:rPr>
          <w:rStyle w:val="affc"/>
          <w:rFonts w:asciiTheme="minorHAnsi" w:hAnsiTheme="minorHAnsi" w:cstheme="minorHAnsi"/>
          <w:lang w:val="en-US"/>
        </w:rPr>
        <w:t>N</w:t>
      </w:r>
      <w:r w:rsidR="00CC07AA" w:rsidRPr="00CC07AA">
        <w:rPr>
          <w:rStyle w:val="affc"/>
          <w:rFonts w:asciiTheme="minorHAnsi" w:hAnsiTheme="minorHAnsi" w:cstheme="minorHAnsi"/>
        </w:rPr>
        <w:t>-</w:t>
      </w:r>
      <w:r w:rsidR="00CC07AA">
        <w:rPr>
          <w:rStyle w:val="affc"/>
          <w:rFonts w:asciiTheme="minorHAnsi" w:hAnsiTheme="minorHAnsi" w:cstheme="minorHAnsi"/>
        </w:rPr>
        <w:t>количество файлов.</w:t>
      </w:r>
    </w:p>
    <w:p w:rsidR="00CC07AA" w:rsidRDefault="00CC07AA" w:rsidP="00AD738D">
      <w:pPr>
        <w:pStyle w:val="ac"/>
        <w:rPr>
          <w:highlight w:val="lightGray"/>
        </w:rPr>
      </w:pPr>
    </w:p>
    <w:p w:rsidR="00CC07AA" w:rsidRDefault="00CC07AA" w:rsidP="00AD738D">
      <w:pPr>
        <w:pStyle w:val="ac"/>
        <w:rPr>
          <w:highlight w:val="lightGray"/>
        </w:rPr>
      </w:pPr>
    </w:p>
    <w:p w:rsidR="00B24FF0" w:rsidRPr="003E1F90" w:rsidRDefault="00CC07AA" w:rsidP="00AD738D">
      <w:pPr>
        <w:pStyle w:val="ac"/>
        <w:rPr>
          <w:highlight w:val="lightGray"/>
          <w:lang w:val="en-US"/>
        </w:rPr>
      </w:pPr>
      <w:proofErr w:type="spellStart"/>
      <w:r>
        <w:rPr>
          <w:highlight w:val="lightGray"/>
          <w:lang w:val="en-US"/>
        </w:rPr>
        <w:t>int</w:t>
      </w:r>
      <w:proofErr w:type="spellEnd"/>
      <w:r>
        <w:rPr>
          <w:highlight w:val="lightGray"/>
          <w:lang w:val="en-US"/>
        </w:rPr>
        <w:t xml:space="preserve"> </w:t>
      </w:r>
      <w:proofErr w:type="spellStart"/>
      <w:r>
        <w:rPr>
          <w:highlight w:val="lightGray"/>
          <w:lang w:val="en-US"/>
        </w:rPr>
        <w:t>ListDirectoryContents</w:t>
      </w:r>
      <w:proofErr w:type="spellEnd"/>
      <w:r w:rsidR="00AD738D" w:rsidRPr="003E1F90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 xml:space="preserve">const </w:t>
      </w:r>
      <w:proofErr w:type="spellStart"/>
      <w:r>
        <w:rPr>
          <w:highlight w:val="lightGray"/>
          <w:lang w:val="en-US"/>
        </w:rPr>
        <w:t>wchar_t</w:t>
      </w:r>
      <w:proofErr w:type="spellEnd"/>
      <w:r>
        <w:rPr>
          <w:highlight w:val="lightGray"/>
          <w:lang w:val="en-US"/>
        </w:rPr>
        <w:t xml:space="preserve"> *</w:t>
      </w:r>
      <w:proofErr w:type="spellStart"/>
      <w:r>
        <w:rPr>
          <w:highlight w:val="lightGray"/>
          <w:lang w:val="en-US"/>
        </w:rPr>
        <w:t>sDir</w:t>
      </w:r>
      <w:proofErr w:type="spellEnd"/>
      <w:r w:rsidR="00AD738D" w:rsidRPr="003E1F90">
        <w:rPr>
          <w:highlight w:val="lightGray"/>
          <w:lang w:val="en-US"/>
        </w:rPr>
        <w:t xml:space="preserve">, </w:t>
      </w:r>
      <w:proofErr w:type="spellStart"/>
      <w:r w:rsidR="00AD738D" w:rsidRPr="003E1F90">
        <w:rPr>
          <w:highlight w:val="lightGray"/>
          <w:lang w:val="en-US"/>
        </w:rPr>
        <w:t>wchar_t</w:t>
      </w:r>
      <w:proofErr w:type="spellEnd"/>
      <w:r w:rsidR="00AD738D" w:rsidRPr="003E1F90">
        <w:rPr>
          <w:highlight w:val="lightGray"/>
          <w:lang w:val="en-US"/>
        </w:rPr>
        <w:t xml:space="preserve"> **</w:t>
      </w:r>
      <w:proofErr w:type="spellStart"/>
      <w:r w:rsidR="00AD738D" w:rsidRPr="003E1F90">
        <w:rPr>
          <w:highlight w:val="lightGray"/>
          <w:lang w:val="en-US"/>
        </w:rPr>
        <w:t>file</w:t>
      </w:r>
      <w:r>
        <w:rPr>
          <w:highlight w:val="lightGray"/>
          <w:lang w:val="en-US"/>
        </w:rPr>
        <w:t>s</w:t>
      </w:r>
      <w:r w:rsidR="00AD738D" w:rsidRPr="003E1F90">
        <w:rPr>
          <w:highlight w:val="lightGray"/>
          <w:lang w:val="en-US"/>
        </w:rPr>
        <w:t>Names</w:t>
      </w:r>
      <w:proofErr w:type="spellEnd"/>
      <w:r w:rsidR="00AD738D" w:rsidRPr="003E1F90">
        <w:rPr>
          <w:highlight w:val="lightGray"/>
          <w:lang w:val="en-US"/>
        </w:rPr>
        <w:t>, ULONGLONG *</w:t>
      </w:r>
      <w:proofErr w:type="spellStart"/>
      <w:r w:rsidR="00AD738D" w:rsidRPr="003E1F90">
        <w:rPr>
          <w:highlight w:val="lightGray"/>
          <w:lang w:val="en-US"/>
        </w:rPr>
        <w:t>file</w:t>
      </w:r>
      <w:r>
        <w:rPr>
          <w:highlight w:val="lightGray"/>
          <w:lang w:val="en-US"/>
        </w:rPr>
        <w:t>s</w:t>
      </w:r>
      <w:r w:rsidR="00AD738D" w:rsidRPr="003E1F90">
        <w:rPr>
          <w:highlight w:val="lightGray"/>
          <w:lang w:val="en-US"/>
        </w:rPr>
        <w:t>Sizes</w:t>
      </w:r>
      <w:proofErr w:type="spellEnd"/>
      <w:r w:rsidR="00AD738D" w:rsidRPr="003E1F90">
        <w:rPr>
          <w:highlight w:val="lightGray"/>
          <w:lang w:val="en-US"/>
        </w:rPr>
        <w:t>)</w:t>
      </w:r>
    </w:p>
    <w:p w:rsidR="00CC07AA" w:rsidRDefault="00CC07AA" w:rsidP="00CC07AA">
      <w:bookmarkStart w:id="22" w:name="output_formatted_size"/>
      <w:bookmarkEnd w:id="22"/>
      <w:r w:rsidRPr="002654AA">
        <w:rPr>
          <w:b/>
        </w:rPr>
        <w:t>Назначение:</w:t>
      </w:r>
      <w:r>
        <w:t xml:space="preserve"> запись массива из имен и размеров файлов и их количество.</w:t>
      </w:r>
    </w:p>
    <w:p w:rsidR="00CC07AA" w:rsidRPr="00CC07AA" w:rsidRDefault="00CC07AA" w:rsidP="00CC07AA">
      <w:pPr>
        <w:rPr>
          <w:rFonts w:asciiTheme="minorHAnsi" w:hAnsiTheme="minorHAnsi" w:cstheme="minorHAnsi"/>
        </w:rPr>
      </w:pPr>
      <w:r w:rsidRPr="002654AA">
        <w:rPr>
          <w:b/>
        </w:rPr>
        <w:t xml:space="preserve"> Входные параметры:</w:t>
      </w:r>
      <w:r>
        <w:t xml:space="preserve"> </w:t>
      </w:r>
      <w:r w:rsidRPr="00CC07AA">
        <w:rPr>
          <w:rStyle w:val="affc"/>
          <w:rFonts w:asciiTheme="minorHAnsi" w:hAnsiTheme="minorHAnsi" w:cstheme="minorHAnsi"/>
          <w:lang w:val="en-US"/>
        </w:rPr>
        <w:t>const</w:t>
      </w:r>
      <w:r w:rsidRPr="00CC07AA">
        <w:rPr>
          <w:rStyle w:val="affc"/>
          <w:rFonts w:asciiTheme="minorHAnsi" w:hAnsiTheme="minorHAnsi" w:cstheme="minorHAnsi"/>
        </w:rPr>
        <w:t xml:space="preserve"> </w:t>
      </w:r>
      <w:proofErr w:type="spellStart"/>
      <w:r w:rsidRPr="00CC07AA">
        <w:rPr>
          <w:rStyle w:val="affc"/>
          <w:rFonts w:asciiTheme="minorHAnsi" w:hAnsiTheme="minorHAnsi" w:cstheme="minorHAnsi"/>
          <w:lang w:val="en-US"/>
        </w:rPr>
        <w:t>wchar</w:t>
      </w:r>
      <w:proofErr w:type="spellEnd"/>
      <w:r w:rsidRPr="00CC07AA">
        <w:rPr>
          <w:rStyle w:val="affc"/>
          <w:rFonts w:asciiTheme="minorHAnsi" w:hAnsiTheme="minorHAnsi" w:cstheme="minorHAnsi"/>
        </w:rPr>
        <w:t>_</w:t>
      </w:r>
      <w:r w:rsidRPr="00CC07AA">
        <w:rPr>
          <w:rStyle w:val="affc"/>
          <w:rFonts w:asciiTheme="minorHAnsi" w:hAnsiTheme="minorHAnsi" w:cstheme="minorHAnsi"/>
          <w:lang w:val="en-US"/>
        </w:rPr>
        <w:t>t</w:t>
      </w:r>
      <w:r w:rsidRPr="00CC07AA">
        <w:rPr>
          <w:rStyle w:val="affc"/>
          <w:rFonts w:asciiTheme="minorHAnsi" w:hAnsiTheme="minorHAnsi" w:cstheme="minorHAnsi"/>
        </w:rPr>
        <w:t xml:space="preserve"> *</w:t>
      </w:r>
      <w:proofErr w:type="spellStart"/>
      <w:r w:rsidRPr="00CC07AA">
        <w:rPr>
          <w:rStyle w:val="affc"/>
          <w:rFonts w:asciiTheme="minorHAnsi" w:hAnsiTheme="minorHAnsi" w:cstheme="minorHAnsi"/>
          <w:lang w:val="en-US"/>
        </w:rPr>
        <w:t>sDir</w:t>
      </w:r>
      <w:proofErr w:type="spellEnd"/>
      <w:r w:rsidRPr="00CC07AA">
        <w:rPr>
          <w:rStyle w:val="affc"/>
          <w:rFonts w:asciiTheme="minorHAnsi" w:hAnsiTheme="minorHAnsi" w:cstheme="minorHAnsi"/>
        </w:rPr>
        <w:t xml:space="preserve"> </w:t>
      </w:r>
      <w:r w:rsidRPr="00CC07AA">
        <w:rPr>
          <w:rFonts w:asciiTheme="minorHAnsi" w:hAnsiTheme="minorHAnsi" w:cstheme="minorHAnsi"/>
        </w:rPr>
        <w:t xml:space="preserve">-массив с путем до директории, </w:t>
      </w:r>
      <w:proofErr w:type="spellStart"/>
      <w:r w:rsidRPr="00CC07AA">
        <w:rPr>
          <w:rStyle w:val="affc"/>
          <w:rFonts w:asciiTheme="minorHAnsi" w:hAnsiTheme="minorHAnsi" w:cstheme="minorHAnsi"/>
          <w:lang w:val="en-US"/>
        </w:rPr>
        <w:t>wchar</w:t>
      </w:r>
      <w:proofErr w:type="spellEnd"/>
      <w:r w:rsidRPr="00CC07AA">
        <w:rPr>
          <w:rStyle w:val="affc"/>
          <w:rFonts w:asciiTheme="minorHAnsi" w:hAnsiTheme="minorHAnsi" w:cstheme="minorHAnsi"/>
        </w:rPr>
        <w:t>_</w:t>
      </w:r>
      <w:r w:rsidRPr="00CC07AA">
        <w:rPr>
          <w:rStyle w:val="affc"/>
          <w:rFonts w:asciiTheme="minorHAnsi" w:hAnsiTheme="minorHAnsi" w:cstheme="minorHAnsi"/>
          <w:lang w:val="en-US"/>
        </w:rPr>
        <w:t>t</w:t>
      </w:r>
      <w:r w:rsidRPr="00CC07AA">
        <w:rPr>
          <w:rStyle w:val="affc"/>
          <w:rFonts w:asciiTheme="minorHAnsi" w:hAnsiTheme="minorHAnsi" w:cstheme="minorHAnsi"/>
        </w:rPr>
        <w:t xml:space="preserve"> **</w:t>
      </w:r>
      <w:proofErr w:type="spellStart"/>
      <w:r w:rsidRPr="00CC07AA">
        <w:rPr>
          <w:rStyle w:val="affc"/>
          <w:rFonts w:asciiTheme="minorHAnsi" w:hAnsiTheme="minorHAnsi" w:cstheme="minorHAnsi"/>
          <w:lang w:val="en-US"/>
        </w:rPr>
        <w:t>filesName</w:t>
      </w:r>
      <w:proofErr w:type="spellEnd"/>
      <w:r w:rsidRPr="00CC07AA">
        <w:rPr>
          <w:rFonts w:asciiTheme="minorHAnsi" w:hAnsiTheme="minorHAnsi" w:cstheme="minorHAnsi"/>
        </w:rPr>
        <w:t xml:space="preserve"> - двумерный массив с именами файлов из директории, </w:t>
      </w:r>
      <w:r w:rsidRPr="00CC07AA">
        <w:rPr>
          <w:rStyle w:val="affc"/>
          <w:rFonts w:asciiTheme="minorHAnsi" w:hAnsiTheme="minorHAnsi" w:cstheme="minorHAnsi"/>
          <w:lang w:val="en-US"/>
        </w:rPr>
        <w:t>ULONGLONG</w:t>
      </w:r>
      <w:r w:rsidRPr="00CC07AA">
        <w:rPr>
          <w:rStyle w:val="affc"/>
          <w:rFonts w:asciiTheme="minorHAnsi" w:hAnsiTheme="minorHAnsi" w:cstheme="minorHAnsi"/>
        </w:rPr>
        <w:t xml:space="preserve"> *</w:t>
      </w:r>
      <w:proofErr w:type="spellStart"/>
      <w:r w:rsidRPr="00CC07AA">
        <w:rPr>
          <w:rStyle w:val="affc"/>
          <w:rFonts w:asciiTheme="minorHAnsi" w:hAnsiTheme="minorHAnsi" w:cstheme="minorHAnsi"/>
          <w:lang w:val="en-US"/>
        </w:rPr>
        <w:t>filesSize</w:t>
      </w:r>
      <w:proofErr w:type="spellEnd"/>
      <w:r w:rsidRPr="00CC07AA">
        <w:rPr>
          <w:rFonts w:asciiTheme="minorHAnsi" w:hAnsiTheme="minorHAnsi" w:cstheme="minorHAnsi"/>
        </w:rPr>
        <w:t xml:space="preserve"> - массив с  размерами  в байтах.</w:t>
      </w:r>
    </w:p>
    <w:p w:rsidR="00CC07AA" w:rsidRDefault="00CC07AA" w:rsidP="00CC07AA">
      <w:r w:rsidRPr="002654AA">
        <w:rPr>
          <w:b/>
        </w:rPr>
        <w:t>Выходные параметры:</w:t>
      </w:r>
      <w:r>
        <w:t xml:space="preserve">  количество файлов. </w:t>
      </w:r>
    </w:p>
    <w:p w:rsidR="00CC07AA" w:rsidRDefault="00CC07AA" w:rsidP="00B24FF0">
      <w:pPr>
        <w:rPr>
          <w:b/>
        </w:rPr>
      </w:pPr>
    </w:p>
    <w:p w:rsidR="00CC07AA" w:rsidRDefault="00CC07AA" w:rsidP="00B24FF0">
      <w:pPr>
        <w:rPr>
          <w:b/>
        </w:rPr>
      </w:pPr>
    </w:p>
    <w:p w:rsidR="009A157A" w:rsidRPr="00B64407" w:rsidRDefault="009A157A" w:rsidP="00B24FF0">
      <w:pPr>
        <w:rPr>
          <w:rFonts w:ascii="Courier New" w:hAnsi="Courier New"/>
          <w:highlight w:val="lightGray"/>
          <w:lang w:val="en-US"/>
        </w:rPr>
      </w:pPr>
      <w:r w:rsidRPr="003E1F90">
        <w:rPr>
          <w:rFonts w:ascii="Courier New" w:hAnsi="Courier New"/>
          <w:highlight w:val="lightGray"/>
          <w:lang w:val="en-US"/>
        </w:rPr>
        <w:t>void</w:t>
      </w:r>
      <w:r w:rsidRPr="00B64407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swap</w:t>
      </w:r>
      <w:r w:rsidRPr="00B64407">
        <w:rPr>
          <w:rFonts w:ascii="Courier New" w:hAnsi="Courier New"/>
          <w:highlight w:val="lightGray"/>
          <w:lang w:val="en-US"/>
        </w:rPr>
        <w:t>_</w:t>
      </w:r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B64407">
        <w:rPr>
          <w:rFonts w:ascii="Courier New" w:hAnsi="Courier New"/>
          <w:highlight w:val="lightGray"/>
          <w:lang w:val="en-US"/>
        </w:rPr>
        <w:t>(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B64407">
        <w:rPr>
          <w:rFonts w:ascii="Courier New" w:hAnsi="Courier New"/>
          <w:highlight w:val="lightGray"/>
          <w:lang w:val="en-US"/>
        </w:rPr>
        <w:t xml:space="preserve"> *</w:t>
      </w:r>
      <w:r w:rsidR="00B64407">
        <w:rPr>
          <w:rFonts w:ascii="Courier New" w:hAnsi="Courier New"/>
          <w:highlight w:val="lightGray"/>
          <w:lang w:val="en-US"/>
        </w:rPr>
        <w:t>z</w:t>
      </w:r>
      <w:r w:rsidRPr="00B64407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B64407">
        <w:rPr>
          <w:rFonts w:ascii="Courier New" w:hAnsi="Courier New"/>
          <w:highlight w:val="lightGray"/>
          <w:lang w:val="en-US"/>
        </w:rPr>
        <w:t xml:space="preserve"> *</w:t>
      </w:r>
      <w:r w:rsidR="00B64407">
        <w:rPr>
          <w:rFonts w:ascii="Courier New" w:hAnsi="Courier New"/>
          <w:highlight w:val="lightGray"/>
          <w:lang w:val="en-US"/>
        </w:rPr>
        <w:t>k</w:t>
      </w:r>
      <w:r w:rsidRPr="00B64407">
        <w:rPr>
          <w:rFonts w:ascii="Courier New" w:hAnsi="Courier New"/>
          <w:highlight w:val="lightGray"/>
          <w:lang w:val="en-US"/>
        </w:rPr>
        <w:t xml:space="preserve">) </w:t>
      </w:r>
    </w:p>
    <w:p w:rsidR="00B24FF0" w:rsidRPr="009A157A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9A157A">
        <w:t xml:space="preserve">обмен значений переменных типа </w:t>
      </w:r>
      <w:proofErr w:type="spellStart"/>
      <w:r w:rsidR="009A157A">
        <w:rPr>
          <w:lang w:val="en-US"/>
        </w:rPr>
        <w:t>int</w:t>
      </w:r>
      <w:proofErr w:type="spellEnd"/>
      <w:r w:rsidR="009A157A" w:rsidRPr="009A157A">
        <w:t>.</w:t>
      </w:r>
    </w:p>
    <w:p w:rsidR="00B24FF0" w:rsidRDefault="00B24FF0" w:rsidP="00B24FF0">
      <w:r w:rsidRPr="00B24FF0">
        <w:rPr>
          <w:b/>
        </w:rPr>
        <w:t>Входные параметры:</w:t>
      </w:r>
      <w:r w:rsidR="00B64407" w:rsidRPr="00B64407">
        <w:rPr>
          <w:b/>
        </w:rPr>
        <w:t xml:space="preserve"> </w:t>
      </w:r>
      <w:r w:rsidR="00B64407">
        <w:rPr>
          <w:rStyle w:val="ad"/>
          <w:lang w:val="en-US"/>
        </w:rPr>
        <w:t>z</w:t>
      </w:r>
      <w:r w:rsidR="009A157A" w:rsidRPr="009A157A">
        <w:t xml:space="preserve">, </w:t>
      </w:r>
      <w:r w:rsidR="00B64407">
        <w:rPr>
          <w:rStyle w:val="ad"/>
          <w:lang w:val="en-US"/>
        </w:rPr>
        <w:t>k</w:t>
      </w:r>
      <w:r w:rsidR="009A157A" w:rsidRPr="009A157A">
        <w:t xml:space="preserve">– </w:t>
      </w:r>
      <w:r w:rsidR="009A157A">
        <w:t>указатели на переменные, значения которых нужно поменять местами.</w:t>
      </w:r>
    </w:p>
    <w:p w:rsidR="00B64407" w:rsidRDefault="00B64407" w:rsidP="009A157A">
      <w:pPr>
        <w:rPr>
          <w:rFonts w:ascii="Courier New" w:hAnsi="Courier New"/>
          <w:highlight w:val="lightGray"/>
        </w:rPr>
      </w:pPr>
    </w:p>
    <w:p w:rsidR="00B64407" w:rsidRDefault="00B64407" w:rsidP="009A157A">
      <w:pPr>
        <w:rPr>
          <w:rFonts w:ascii="Courier New" w:hAnsi="Courier New"/>
          <w:highlight w:val="lightGray"/>
        </w:rPr>
      </w:pPr>
    </w:p>
    <w:p w:rsidR="009A157A" w:rsidRPr="003E1F90" w:rsidRDefault="00B64407" w:rsidP="009A157A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swap_ULONGLONG</w:t>
      </w:r>
      <w:proofErr w:type="spellEnd"/>
      <w:r>
        <w:rPr>
          <w:rFonts w:ascii="Courier New" w:hAnsi="Courier New"/>
          <w:highlight w:val="lightGray"/>
          <w:lang w:val="en-US"/>
        </w:rPr>
        <w:t>(ULONGLONG *z</w:t>
      </w:r>
      <w:r w:rsidR="009A157A" w:rsidRPr="003E1F90">
        <w:rPr>
          <w:rFonts w:ascii="Courier New" w:hAnsi="Courier New"/>
          <w:highlight w:val="lightGray"/>
          <w:lang w:val="en-US"/>
        </w:rPr>
        <w:t>, ULONGLONG *</w:t>
      </w:r>
      <w:r>
        <w:rPr>
          <w:rFonts w:ascii="Courier New" w:hAnsi="Courier New"/>
          <w:highlight w:val="lightGray"/>
          <w:lang w:val="en-US"/>
        </w:rPr>
        <w:t>k</w:t>
      </w:r>
      <w:r w:rsidR="009A157A" w:rsidRPr="003E1F90">
        <w:rPr>
          <w:rFonts w:ascii="Courier New" w:hAnsi="Courier New"/>
          <w:highlight w:val="lightGray"/>
          <w:lang w:val="en-US"/>
        </w:rPr>
        <w:t xml:space="preserve">) </w:t>
      </w:r>
    </w:p>
    <w:p w:rsidR="009A157A" w:rsidRPr="009A157A" w:rsidRDefault="009A157A" w:rsidP="009A157A">
      <w:r w:rsidRPr="00B24FF0">
        <w:rPr>
          <w:b/>
        </w:rPr>
        <w:lastRenderedPageBreak/>
        <w:t>Назначение:</w:t>
      </w:r>
      <w:r w:rsidRPr="00B24FF0">
        <w:t xml:space="preserve"> </w:t>
      </w:r>
      <w:r>
        <w:t xml:space="preserve">обмен значений переменных типа </w:t>
      </w:r>
      <w:r>
        <w:rPr>
          <w:lang w:val="en-US"/>
        </w:rPr>
        <w:t>ULONGLONG</w:t>
      </w:r>
      <w:r w:rsidRPr="009A157A">
        <w:t>.</w:t>
      </w:r>
    </w:p>
    <w:p w:rsidR="009A157A" w:rsidRPr="009A157A" w:rsidRDefault="009A157A" w:rsidP="009A157A">
      <w:r w:rsidRPr="00B24FF0">
        <w:rPr>
          <w:b/>
        </w:rPr>
        <w:t>Входные параметры:</w:t>
      </w:r>
      <w:r>
        <w:t xml:space="preserve"> </w:t>
      </w:r>
      <w:r w:rsidR="00B64407">
        <w:rPr>
          <w:rStyle w:val="ad"/>
          <w:lang w:val="en-US"/>
        </w:rPr>
        <w:t>z</w:t>
      </w:r>
      <w:r w:rsidRPr="009A157A">
        <w:t xml:space="preserve">, </w:t>
      </w:r>
      <w:r w:rsidR="00B64407">
        <w:rPr>
          <w:rStyle w:val="ad"/>
          <w:lang w:val="en-US"/>
        </w:rPr>
        <w:t>k</w:t>
      </w:r>
      <w:r w:rsidRPr="009A157A">
        <w:t xml:space="preserve"> – </w:t>
      </w:r>
      <w:r>
        <w:t>указатели на переменные, значения которых нужно поменять местами.</w:t>
      </w:r>
    </w:p>
    <w:p w:rsidR="00B64407" w:rsidRDefault="00B64407" w:rsidP="00B24FF0">
      <w:pPr>
        <w:rPr>
          <w:rFonts w:ascii="Courier New" w:hAnsi="Courier New"/>
          <w:highlight w:val="lightGray"/>
        </w:rPr>
      </w:pPr>
    </w:p>
    <w:p w:rsidR="00B64407" w:rsidRDefault="00B64407" w:rsidP="00B24FF0">
      <w:pPr>
        <w:rPr>
          <w:rFonts w:ascii="Courier New" w:hAnsi="Courier New"/>
          <w:highlight w:val="lightGray"/>
        </w:rPr>
      </w:pPr>
    </w:p>
    <w:p w:rsidR="009F2704" w:rsidRPr="003E1F90" w:rsidRDefault="006468F5" w:rsidP="00B24FF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Selection</w:t>
      </w:r>
      <w:r w:rsidR="002642FA">
        <w:rPr>
          <w:rFonts w:ascii="Courier New" w:hAnsi="Courier New"/>
          <w:highlight w:val="lightGray"/>
          <w:lang w:val="en-US"/>
        </w:rPr>
        <w:t>S</w:t>
      </w:r>
      <w:r w:rsidR="009F2704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9F2704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9F2704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>
        <w:rPr>
          <w:rFonts w:ascii="Courier New" w:hAnsi="Courier New"/>
          <w:highlight w:val="lightGray"/>
          <w:lang w:val="en-US"/>
        </w:rPr>
        <w:t>filesIndex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>
        <w:rPr>
          <w:rFonts w:ascii="Courier New" w:hAnsi="Courier New"/>
          <w:highlight w:val="lightGray"/>
          <w:lang w:val="en-US"/>
        </w:rPr>
        <w:t>int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 N</w:t>
      </w:r>
      <w:r w:rsidR="009F2704" w:rsidRPr="003E1F90">
        <w:rPr>
          <w:rFonts w:ascii="Courier New" w:hAnsi="Courier New"/>
          <w:highlight w:val="lightGray"/>
          <w:lang w:val="en-US"/>
        </w:rPr>
        <w:t>)</w:t>
      </w:r>
    </w:p>
    <w:p w:rsidR="00B24FF0" w:rsidRPr="006468F5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6468F5">
        <w:t xml:space="preserve"> сортировка</w:t>
      </w:r>
      <w:r w:rsidR="009F2704">
        <w:t xml:space="preserve"> выбором</w:t>
      </w:r>
      <w:r w:rsidR="006468F5">
        <w:t>.</w:t>
      </w:r>
    </w:p>
    <w:p w:rsidR="00B64407" w:rsidRPr="006468F5" w:rsidRDefault="00B24FF0" w:rsidP="006372A3">
      <w:pPr>
        <w:rPr>
          <w:lang w:val="en-US"/>
        </w:rPr>
      </w:pPr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6468F5">
        <w:rPr>
          <w:lang w:val="en-US"/>
        </w:rPr>
        <w:t>files</w:t>
      </w:r>
      <w:r w:rsidR="006468F5">
        <w:rPr>
          <w:rStyle w:val="ad"/>
          <w:lang w:val="en-US"/>
        </w:rPr>
        <w:t>S</w:t>
      </w:r>
      <w:r w:rsidR="006372A3" w:rsidRPr="004B46AE">
        <w:rPr>
          <w:rStyle w:val="ad"/>
        </w:rPr>
        <w:t>ize</w:t>
      </w:r>
      <w:proofErr w:type="spellEnd"/>
      <w:r w:rsidR="006372A3" w:rsidRPr="006372A3">
        <w:t xml:space="preserve"> – </w:t>
      </w:r>
      <w:r w:rsidR="006372A3">
        <w:t xml:space="preserve">массив размеров, </w:t>
      </w:r>
      <w:proofErr w:type="spellStart"/>
      <w:r w:rsidR="006468F5">
        <w:rPr>
          <w:lang w:val="en-US"/>
        </w:rPr>
        <w:t>files</w:t>
      </w:r>
      <w:r w:rsidR="006468F5">
        <w:rPr>
          <w:rStyle w:val="ad"/>
          <w:lang w:val="en-US"/>
        </w:rPr>
        <w:t>In</w:t>
      </w:r>
      <w:r w:rsidR="006372A3" w:rsidRPr="004B46AE">
        <w:rPr>
          <w:rStyle w:val="ad"/>
        </w:rPr>
        <w:t>d</w:t>
      </w:r>
      <w:proofErr w:type="spellEnd"/>
      <w:r w:rsidR="006468F5">
        <w:rPr>
          <w:rStyle w:val="ad"/>
          <w:lang w:val="en-US"/>
        </w:rPr>
        <w:t>e</w:t>
      </w:r>
      <w:proofErr w:type="spellStart"/>
      <w:r w:rsidR="006372A3" w:rsidRPr="004B46AE">
        <w:rPr>
          <w:rStyle w:val="ad"/>
        </w:rPr>
        <w:t>x</w:t>
      </w:r>
      <w:proofErr w:type="spellEnd"/>
      <w:r w:rsidR="006372A3" w:rsidRPr="006372A3">
        <w:t xml:space="preserve"> </w:t>
      </w:r>
      <w:r w:rsidR="006372A3">
        <w:t>–</w:t>
      </w:r>
      <w:r w:rsidR="006372A3" w:rsidRPr="006372A3">
        <w:t xml:space="preserve"> </w:t>
      </w:r>
      <w:r w:rsidR="006468F5">
        <w:t>массив индексов файлов</w:t>
      </w:r>
      <w:r w:rsidR="006372A3">
        <w:t xml:space="preserve">, </w:t>
      </w:r>
      <w:r w:rsidR="006468F5">
        <w:rPr>
          <w:rStyle w:val="ad"/>
          <w:lang w:val="en-US"/>
        </w:rPr>
        <w:t>N</w:t>
      </w:r>
      <w:r w:rsidR="006372A3" w:rsidRPr="006372A3">
        <w:t xml:space="preserve"> </w:t>
      </w:r>
      <w:r w:rsidR="006372A3">
        <w:t>–</w:t>
      </w:r>
      <w:r w:rsidR="006372A3" w:rsidRPr="006372A3">
        <w:t xml:space="preserve"> </w:t>
      </w:r>
      <w:r w:rsidR="006372A3">
        <w:t>количество элементов в массиве.</w:t>
      </w:r>
    </w:p>
    <w:p w:rsidR="00B64407" w:rsidRDefault="00B64407" w:rsidP="006372A3">
      <w:pPr>
        <w:rPr>
          <w:rFonts w:ascii="Courier New" w:hAnsi="Courier New"/>
          <w:highlight w:val="lightGray"/>
        </w:rPr>
      </w:pPr>
    </w:p>
    <w:p w:rsidR="006372A3" w:rsidRPr="003E1F90" w:rsidRDefault="006468F5" w:rsidP="006372A3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InsertionS</w:t>
      </w:r>
      <w:r w:rsidR="006372A3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6372A3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6372A3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>
        <w:rPr>
          <w:rFonts w:ascii="Courier New" w:hAnsi="Courier New"/>
          <w:highlight w:val="lightGray"/>
          <w:lang w:val="en-US"/>
        </w:rPr>
        <w:t>filesIndex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>
        <w:rPr>
          <w:rFonts w:ascii="Courier New" w:hAnsi="Courier New"/>
          <w:highlight w:val="lightGray"/>
          <w:lang w:val="en-US"/>
        </w:rPr>
        <w:t>int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 N</w:t>
      </w:r>
      <w:r w:rsidR="006372A3" w:rsidRPr="003E1F90">
        <w:rPr>
          <w:rFonts w:ascii="Courier New" w:hAnsi="Courier New"/>
          <w:highlight w:val="lightGray"/>
          <w:lang w:val="en-US"/>
        </w:rPr>
        <w:t>)</w:t>
      </w:r>
    </w:p>
    <w:p w:rsidR="006372A3" w:rsidRPr="006468F5" w:rsidRDefault="006372A3" w:rsidP="006372A3">
      <w:r w:rsidRPr="00B24FF0">
        <w:rPr>
          <w:b/>
        </w:rPr>
        <w:t>Назначение:</w:t>
      </w:r>
      <w:r w:rsidRPr="00B24FF0">
        <w:t xml:space="preserve"> </w:t>
      </w:r>
      <w:r w:rsidR="006468F5">
        <w:t xml:space="preserve"> сортировка</w:t>
      </w:r>
      <w:r>
        <w:t xml:space="preserve"> </w:t>
      </w:r>
      <w:r w:rsidR="0058159E">
        <w:t>вставками</w:t>
      </w:r>
      <w:r>
        <w:t xml:space="preserve"> </w:t>
      </w:r>
      <w:r w:rsidR="006468F5" w:rsidRPr="006468F5">
        <w:t>.</w:t>
      </w:r>
    </w:p>
    <w:p w:rsidR="006372A3" w:rsidRPr="006468F5" w:rsidRDefault="006372A3" w:rsidP="006372A3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6468F5">
        <w:rPr>
          <w:lang w:val="en-US"/>
        </w:rPr>
        <w:t>filesS</w:t>
      </w:r>
      <w:r w:rsidRPr="004B46AE">
        <w:rPr>
          <w:rStyle w:val="ad"/>
        </w:rPr>
        <w:t>ize</w:t>
      </w:r>
      <w:proofErr w:type="spellEnd"/>
      <w:r w:rsidRPr="006372A3">
        <w:t xml:space="preserve"> – </w:t>
      </w:r>
      <w:r w:rsidR="006468F5">
        <w:t>массив размеров файлов</w:t>
      </w:r>
      <w:r>
        <w:t xml:space="preserve">, </w:t>
      </w:r>
      <w:proofErr w:type="spellStart"/>
      <w:r w:rsidR="006468F5">
        <w:rPr>
          <w:lang w:val="en-US"/>
        </w:rPr>
        <w:t>filesIn</w:t>
      </w:r>
      <w:r w:rsidRPr="004B46AE">
        <w:rPr>
          <w:rStyle w:val="ad"/>
        </w:rPr>
        <w:t>d</w:t>
      </w:r>
      <w:proofErr w:type="spellEnd"/>
      <w:r w:rsidR="006468F5">
        <w:rPr>
          <w:rStyle w:val="ad"/>
          <w:lang w:val="en-US"/>
        </w:rPr>
        <w:t>e</w:t>
      </w:r>
      <w:proofErr w:type="spellStart"/>
      <w:r w:rsidRPr="004B46AE">
        <w:rPr>
          <w:rStyle w:val="ad"/>
        </w:rPr>
        <w:t>x</w:t>
      </w:r>
      <w:proofErr w:type="spellEnd"/>
      <w:r w:rsidRPr="006372A3">
        <w:t xml:space="preserve"> </w:t>
      </w:r>
      <w:r>
        <w:t>–</w:t>
      </w:r>
      <w:r w:rsidRPr="006372A3">
        <w:t xml:space="preserve"> </w:t>
      </w:r>
      <w:r w:rsidR="006468F5">
        <w:t>массив индексов файлов</w:t>
      </w:r>
      <w:r>
        <w:t xml:space="preserve">, </w:t>
      </w:r>
      <w:r w:rsidR="006468F5">
        <w:rPr>
          <w:rStyle w:val="ad"/>
          <w:lang w:val="en-US"/>
        </w:rPr>
        <w:t>N</w:t>
      </w:r>
      <w:r>
        <w:t>–</w:t>
      </w:r>
      <w:r w:rsidRPr="006372A3">
        <w:t xml:space="preserve"> </w:t>
      </w:r>
      <w:r>
        <w:t>количество элементов в массиве.</w:t>
      </w:r>
    </w:p>
    <w:p w:rsidR="00B64407" w:rsidRDefault="00B64407" w:rsidP="0058159E">
      <w:pPr>
        <w:rPr>
          <w:rFonts w:ascii="Courier New" w:hAnsi="Courier New"/>
          <w:highlight w:val="lightGray"/>
        </w:rPr>
      </w:pPr>
    </w:p>
    <w:p w:rsidR="00B64407" w:rsidRDefault="00B64407" w:rsidP="0058159E">
      <w:pPr>
        <w:rPr>
          <w:rFonts w:ascii="Courier New" w:hAnsi="Courier New"/>
          <w:highlight w:val="lightGray"/>
        </w:rPr>
      </w:pPr>
    </w:p>
    <w:p w:rsidR="0058159E" w:rsidRPr="003E1F90" w:rsidRDefault="006468F5" w:rsidP="0058159E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BubbleS</w:t>
      </w:r>
      <w:r w:rsidR="0058159E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filesIndex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int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N</w:t>
      </w:r>
      <w:r w:rsidR="0058159E" w:rsidRPr="003E1F90">
        <w:rPr>
          <w:rFonts w:ascii="Courier New" w:hAnsi="Courier New"/>
          <w:highlight w:val="lightGray"/>
          <w:lang w:val="en-US"/>
        </w:rPr>
        <w:t>)</w:t>
      </w:r>
    </w:p>
    <w:p w:rsidR="0058159E" w:rsidRPr="002642FA" w:rsidRDefault="0058159E" w:rsidP="0058159E">
      <w:r w:rsidRPr="00B24FF0">
        <w:rPr>
          <w:b/>
        </w:rPr>
        <w:t>Назначение:</w:t>
      </w:r>
      <w:r w:rsidRPr="00B24FF0">
        <w:t xml:space="preserve"> </w:t>
      </w:r>
      <w:r w:rsidR="002642FA">
        <w:t>пузырьковая  сортировка.</w:t>
      </w:r>
    </w:p>
    <w:p w:rsidR="00B64407" w:rsidRDefault="0058159E" w:rsidP="0058159E">
      <w:pPr>
        <w:rPr>
          <w:rFonts w:asciiTheme="minorHAnsi" w:hAnsiTheme="minorHAnsi" w:cstheme="minorHAnsi"/>
          <w:lang w:val="en-US"/>
        </w:rPr>
      </w:pPr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2642FA" w:rsidRPr="002642FA">
        <w:rPr>
          <w:rFonts w:asciiTheme="minorHAnsi" w:hAnsiTheme="minorHAnsi" w:cstheme="minorHAnsi"/>
          <w:lang w:val="en-US"/>
        </w:rPr>
        <w:t>filesS</w:t>
      </w:r>
      <w:r w:rsidRPr="002642FA">
        <w:rPr>
          <w:rStyle w:val="ad"/>
          <w:rFonts w:asciiTheme="minorHAnsi" w:hAnsiTheme="minorHAnsi" w:cstheme="minorHAnsi"/>
        </w:rPr>
        <w:t>ize</w:t>
      </w:r>
      <w:proofErr w:type="spellEnd"/>
      <w:r w:rsidRPr="002642FA">
        <w:rPr>
          <w:rFonts w:asciiTheme="minorHAnsi" w:hAnsiTheme="minorHAnsi" w:cstheme="minorHAnsi"/>
        </w:rPr>
        <w:t xml:space="preserve"> – массив размеров, </w:t>
      </w:r>
      <w:proofErr w:type="spellStart"/>
      <w:r w:rsidR="002642FA" w:rsidRPr="002642FA">
        <w:rPr>
          <w:rFonts w:asciiTheme="minorHAnsi" w:hAnsiTheme="minorHAnsi" w:cstheme="minorHAnsi"/>
          <w:lang w:val="en-US"/>
        </w:rPr>
        <w:t>files</w:t>
      </w:r>
      <w:r w:rsidR="002642FA" w:rsidRPr="002642FA">
        <w:rPr>
          <w:rStyle w:val="ad"/>
          <w:rFonts w:asciiTheme="minorHAnsi" w:hAnsiTheme="minorHAnsi" w:cstheme="minorHAnsi"/>
          <w:lang w:val="en-US"/>
        </w:rPr>
        <w:t>In</w:t>
      </w:r>
      <w:r w:rsidRPr="002642FA">
        <w:rPr>
          <w:rStyle w:val="ad"/>
          <w:rFonts w:asciiTheme="minorHAnsi" w:hAnsiTheme="minorHAnsi" w:cstheme="minorHAnsi"/>
        </w:rPr>
        <w:t>d</w:t>
      </w:r>
      <w:proofErr w:type="spellEnd"/>
      <w:r w:rsidR="002642FA" w:rsidRPr="002642FA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Pr="002642FA">
        <w:rPr>
          <w:rStyle w:val="ad"/>
          <w:rFonts w:asciiTheme="minorHAnsi" w:hAnsiTheme="minorHAnsi" w:cstheme="minorHAnsi"/>
        </w:rPr>
        <w:t>x</w:t>
      </w:r>
      <w:proofErr w:type="spellEnd"/>
      <w:r w:rsidRPr="002642FA">
        <w:rPr>
          <w:rFonts w:asciiTheme="minorHAnsi" w:hAnsiTheme="minorHAnsi" w:cstheme="minorHAnsi"/>
        </w:rPr>
        <w:t xml:space="preserve"> – </w:t>
      </w:r>
      <w:r w:rsidR="002642FA" w:rsidRPr="002642FA">
        <w:rPr>
          <w:rFonts w:asciiTheme="minorHAnsi" w:hAnsiTheme="minorHAnsi" w:cstheme="minorHAnsi"/>
        </w:rPr>
        <w:t>массив индексов файлов</w:t>
      </w:r>
      <w:r w:rsidRPr="002642FA">
        <w:rPr>
          <w:rFonts w:asciiTheme="minorHAnsi" w:hAnsiTheme="minorHAnsi" w:cstheme="minorHAnsi"/>
        </w:rPr>
        <w:t xml:space="preserve">, </w:t>
      </w:r>
      <w:r w:rsidR="002642FA" w:rsidRPr="002642FA">
        <w:rPr>
          <w:rStyle w:val="ad"/>
          <w:rFonts w:asciiTheme="minorHAnsi" w:hAnsiTheme="minorHAnsi" w:cstheme="minorHAnsi"/>
          <w:lang w:val="en-US"/>
        </w:rPr>
        <w:t>N</w:t>
      </w:r>
      <w:r w:rsidRPr="002642FA">
        <w:rPr>
          <w:rFonts w:asciiTheme="minorHAnsi" w:hAnsiTheme="minorHAnsi" w:cstheme="minorHAnsi"/>
        </w:rPr>
        <w:t xml:space="preserve"> – количество элементов в массиве.</w:t>
      </w:r>
    </w:p>
    <w:p w:rsidR="002642FA" w:rsidRPr="002642FA" w:rsidRDefault="002642FA" w:rsidP="0058159E">
      <w:pPr>
        <w:rPr>
          <w:rFonts w:asciiTheme="minorHAnsi" w:hAnsiTheme="minorHAnsi" w:cstheme="minorHAnsi"/>
          <w:lang w:val="en-US"/>
        </w:rPr>
      </w:pPr>
    </w:p>
    <w:p w:rsidR="00B64407" w:rsidRDefault="00B64407" w:rsidP="0058159E">
      <w:pPr>
        <w:rPr>
          <w:rFonts w:ascii="Courier New" w:hAnsi="Courier New"/>
          <w:highlight w:val="lightGray"/>
        </w:rPr>
      </w:pPr>
    </w:p>
    <w:p w:rsidR="0058159E" w:rsidRPr="003E1F90" w:rsidRDefault="002642FA" w:rsidP="0058159E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 xml:space="preserve">void </w:t>
      </w:r>
      <w:proofErr w:type="spellStart"/>
      <w:r>
        <w:rPr>
          <w:rFonts w:ascii="Courier New" w:hAnsi="Courier New"/>
          <w:highlight w:val="lightGray"/>
          <w:lang w:val="en-US"/>
        </w:rPr>
        <w:t>CountingS</w:t>
      </w:r>
      <w:r w:rsidR="0058159E"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>
        <w:rPr>
          <w:rFonts w:ascii="Courier New" w:hAnsi="Courier New"/>
          <w:highlight w:val="lightGray"/>
          <w:lang w:val="en-US"/>
        </w:rPr>
        <w:t>filesS</w:t>
      </w:r>
      <w:r w:rsidR="0058159E" w:rsidRPr="003E1F90">
        <w:rPr>
          <w:rFonts w:ascii="Courier New" w:hAnsi="Courier New"/>
          <w:highlight w:val="lightGray"/>
          <w:lang w:val="en-US"/>
        </w:rPr>
        <w:t>izes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8159E"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58159E"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>
        <w:rPr>
          <w:rFonts w:ascii="Courier New" w:hAnsi="Courier New"/>
          <w:highlight w:val="lightGray"/>
          <w:lang w:val="en-US"/>
        </w:rPr>
        <w:t>filesIn</w:t>
      </w:r>
      <w:r w:rsidR="0058159E" w:rsidRPr="003E1F90">
        <w:rPr>
          <w:rFonts w:ascii="Courier New" w:hAnsi="Courier New"/>
          <w:highlight w:val="lightGray"/>
          <w:lang w:val="en-US"/>
        </w:rPr>
        <w:t>d</w:t>
      </w:r>
      <w:r>
        <w:rPr>
          <w:rFonts w:ascii="Courier New" w:hAnsi="Courier New"/>
          <w:highlight w:val="lightGray"/>
          <w:lang w:val="en-US"/>
        </w:rPr>
        <w:t>e</w:t>
      </w:r>
      <w:r w:rsidR="0058159E" w:rsidRPr="003E1F90">
        <w:rPr>
          <w:rFonts w:ascii="Courier New" w:hAnsi="Courier New"/>
          <w:highlight w:val="lightGray"/>
          <w:lang w:val="en-US"/>
        </w:rPr>
        <w:t>x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>
        <w:rPr>
          <w:rFonts w:ascii="Courier New" w:hAnsi="Courier New"/>
          <w:highlight w:val="lightGray"/>
          <w:lang w:val="en-US"/>
        </w:rPr>
        <w:t>int</w:t>
      </w:r>
      <w:proofErr w:type="spellEnd"/>
      <w:r>
        <w:rPr>
          <w:rFonts w:ascii="Courier New" w:hAnsi="Courier New"/>
          <w:highlight w:val="lightGray"/>
          <w:lang w:val="en-US"/>
        </w:rPr>
        <w:t xml:space="preserve"> N</w:t>
      </w:r>
      <w:r w:rsidR="0058159E" w:rsidRPr="003E1F90">
        <w:rPr>
          <w:rFonts w:ascii="Courier New" w:hAnsi="Courier New"/>
          <w:highlight w:val="lightGray"/>
          <w:lang w:val="en-US"/>
        </w:rPr>
        <w:t>)</w:t>
      </w:r>
    </w:p>
    <w:p w:rsidR="0058159E" w:rsidRPr="00B24FF0" w:rsidRDefault="0058159E" w:rsidP="0058159E">
      <w:r w:rsidRPr="00B24FF0">
        <w:rPr>
          <w:b/>
        </w:rPr>
        <w:t>Назначение:</w:t>
      </w:r>
      <w:r w:rsidRPr="00B24FF0">
        <w:t xml:space="preserve"> </w:t>
      </w:r>
      <w:r w:rsidR="002642FA">
        <w:t>сортировка</w:t>
      </w:r>
      <w:r>
        <w:t xml:space="preserve"> подсчетом.</w:t>
      </w:r>
    </w:p>
    <w:p w:rsidR="00051155" w:rsidRPr="002642FA" w:rsidRDefault="0058159E" w:rsidP="003E1F90">
      <w:pPr>
        <w:rPr>
          <w:rFonts w:asciiTheme="minorHAnsi" w:hAnsiTheme="minorHAnsi" w:cstheme="minorHAnsi"/>
          <w:lang w:val="en-US"/>
        </w:rPr>
      </w:pPr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2642FA" w:rsidRPr="002642FA">
        <w:rPr>
          <w:rFonts w:asciiTheme="minorHAnsi" w:hAnsiTheme="minorHAnsi" w:cstheme="minorHAnsi"/>
          <w:lang w:val="en-US"/>
        </w:rPr>
        <w:t>filesS</w:t>
      </w:r>
      <w:r w:rsidRPr="002642FA">
        <w:rPr>
          <w:rStyle w:val="ad"/>
          <w:rFonts w:asciiTheme="minorHAnsi" w:hAnsiTheme="minorHAnsi" w:cstheme="minorHAnsi"/>
        </w:rPr>
        <w:t>ize</w:t>
      </w:r>
      <w:proofErr w:type="spellEnd"/>
      <w:r w:rsidRPr="002642FA">
        <w:rPr>
          <w:rFonts w:asciiTheme="minorHAnsi" w:hAnsiTheme="minorHAnsi" w:cstheme="minorHAnsi"/>
        </w:rPr>
        <w:t xml:space="preserve"> – массив размеров файлов, </w:t>
      </w:r>
      <w:proofErr w:type="spellStart"/>
      <w:r w:rsidR="002642FA" w:rsidRPr="002642FA">
        <w:rPr>
          <w:rFonts w:asciiTheme="minorHAnsi" w:hAnsiTheme="minorHAnsi" w:cstheme="minorHAnsi"/>
          <w:lang w:val="en-US"/>
        </w:rPr>
        <w:t>filesIn</w:t>
      </w:r>
      <w:r w:rsidRPr="002642FA">
        <w:rPr>
          <w:rStyle w:val="ad"/>
          <w:rFonts w:asciiTheme="minorHAnsi" w:hAnsiTheme="minorHAnsi" w:cstheme="minorHAnsi"/>
        </w:rPr>
        <w:t>d</w:t>
      </w:r>
      <w:proofErr w:type="spellEnd"/>
      <w:r w:rsidR="002642FA" w:rsidRPr="002642FA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Pr="002642FA">
        <w:rPr>
          <w:rStyle w:val="ad"/>
          <w:rFonts w:asciiTheme="minorHAnsi" w:hAnsiTheme="minorHAnsi" w:cstheme="minorHAnsi"/>
        </w:rPr>
        <w:t>x</w:t>
      </w:r>
      <w:proofErr w:type="spellEnd"/>
      <w:r w:rsidRPr="002642FA">
        <w:rPr>
          <w:rFonts w:asciiTheme="minorHAnsi" w:hAnsiTheme="minorHAnsi" w:cstheme="minorHAnsi"/>
        </w:rPr>
        <w:t xml:space="preserve"> – массив индексов файлов, </w:t>
      </w:r>
      <w:r w:rsidR="002642FA" w:rsidRPr="002642FA">
        <w:rPr>
          <w:rFonts w:asciiTheme="minorHAnsi" w:hAnsiTheme="minorHAnsi" w:cstheme="minorHAnsi"/>
          <w:lang w:val="en-US"/>
        </w:rPr>
        <w:t>N</w:t>
      </w:r>
      <w:r w:rsidRPr="002642FA">
        <w:rPr>
          <w:rFonts w:asciiTheme="minorHAnsi" w:hAnsiTheme="minorHAnsi" w:cstheme="minorHAnsi"/>
        </w:rPr>
        <w:t xml:space="preserve"> – количество элементов в массиве.</w:t>
      </w: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054930" w:rsidRPr="00054930" w:rsidRDefault="00054930" w:rsidP="00054930">
      <w:pPr>
        <w:pStyle w:val="affd"/>
        <w:rPr>
          <w:color w:val="auto"/>
          <w:lang w:val="en-US"/>
        </w:rPr>
      </w:pPr>
      <w:r w:rsidRPr="00054930">
        <w:rPr>
          <w:color w:val="auto"/>
          <w:highlight w:val="lightGray"/>
          <w:lang w:val="en-US"/>
        </w:rPr>
        <w:t xml:space="preserve">void </w:t>
      </w:r>
      <w:proofErr w:type="spellStart"/>
      <w:r w:rsidRPr="00054930">
        <w:rPr>
          <w:color w:val="auto"/>
          <w:highlight w:val="lightGray"/>
          <w:lang w:val="en-US"/>
        </w:rPr>
        <w:t>QuickSplit</w:t>
      </w:r>
      <w:proofErr w:type="spellEnd"/>
      <w:r w:rsidRPr="00054930">
        <w:rPr>
          <w:color w:val="auto"/>
          <w:highlight w:val="lightGray"/>
          <w:lang w:val="en-US"/>
        </w:rPr>
        <w:t>(ULONGLONG *</w:t>
      </w:r>
      <w:proofErr w:type="spellStart"/>
      <w:r w:rsidRPr="00054930">
        <w:rPr>
          <w:color w:val="auto"/>
          <w:highlight w:val="lightGray"/>
          <w:lang w:val="en-US"/>
        </w:rPr>
        <w:t>filesSize</w:t>
      </w:r>
      <w:proofErr w:type="spellEnd"/>
      <w:r w:rsidRPr="00054930">
        <w:rPr>
          <w:color w:val="auto"/>
          <w:highlight w:val="lightGray"/>
          <w:lang w:val="en-US"/>
        </w:rPr>
        <w:t xml:space="preserve">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>
        <w:rPr>
          <w:color w:val="auto"/>
          <w:highlight w:val="lightGray"/>
          <w:lang w:val="en-US"/>
        </w:rPr>
        <w:t xml:space="preserve"> </w:t>
      </w:r>
      <w:r w:rsidRPr="00054930">
        <w:rPr>
          <w:color w:val="auto"/>
          <w:highlight w:val="lightGray"/>
          <w:lang w:val="en-US"/>
        </w:rPr>
        <w:t>*</w:t>
      </w:r>
      <w:proofErr w:type="spellStart"/>
      <w:r w:rsidRPr="00054930">
        <w:rPr>
          <w:color w:val="auto"/>
          <w:highlight w:val="lightGray"/>
          <w:lang w:val="en-US"/>
        </w:rPr>
        <w:t>i</w:t>
      </w:r>
      <w:proofErr w:type="spellEnd"/>
      <w:r w:rsidRPr="00054930">
        <w:rPr>
          <w:color w:val="auto"/>
          <w:highlight w:val="lightGray"/>
          <w:lang w:val="en-US"/>
        </w:rPr>
        <w:t xml:space="preserve">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>
        <w:rPr>
          <w:color w:val="auto"/>
          <w:highlight w:val="lightGray"/>
          <w:lang w:val="en-US"/>
        </w:rPr>
        <w:t xml:space="preserve"> </w:t>
      </w:r>
      <w:r w:rsidRPr="00054930">
        <w:rPr>
          <w:color w:val="auto"/>
          <w:highlight w:val="lightGray"/>
          <w:lang w:val="en-US"/>
        </w:rPr>
        <w:t xml:space="preserve">*j,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 w:rsidRPr="00054930">
        <w:rPr>
          <w:color w:val="auto"/>
          <w:highlight w:val="lightGray"/>
          <w:lang w:val="en-US"/>
        </w:rPr>
        <w:t xml:space="preserve"> mid, </w:t>
      </w:r>
      <w:proofErr w:type="spellStart"/>
      <w:r>
        <w:rPr>
          <w:color w:val="auto"/>
          <w:highlight w:val="lightGray"/>
          <w:lang w:val="en-US"/>
        </w:rPr>
        <w:t>int</w:t>
      </w:r>
      <w:proofErr w:type="spellEnd"/>
      <w:r>
        <w:rPr>
          <w:color w:val="auto"/>
          <w:highlight w:val="lightGray"/>
          <w:lang w:val="en-US"/>
        </w:rPr>
        <w:t xml:space="preserve"> </w:t>
      </w:r>
      <w:r w:rsidRPr="00054930">
        <w:rPr>
          <w:color w:val="auto"/>
          <w:highlight w:val="lightGray"/>
          <w:lang w:val="en-US"/>
        </w:rPr>
        <w:t>*</w:t>
      </w:r>
      <w:proofErr w:type="spellStart"/>
      <w:r w:rsidRPr="00054930">
        <w:rPr>
          <w:color w:val="auto"/>
          <w:highlight w:val="lightGray"/>
          <w:lang w:val="en-US"/>
        </w:rPr>
        <w:t>filesIndex</w:t>
      </w:r>
      <w:proofErr w:type="spellEnd"/>
      <w:r w:rsidRPr="00054930">
        <w:rPr>
          <w:color w:val="auto"/>
          <w:highlight w:val="lightGray"/>
          <w:lang w:val="en-US"/>
        </w:rPr>
        <w:t>)</w:t>
      </w:r>
    </w:p>
    <w:p w:rsidR="00054930" w:rsidRPr="00054930" w:rsidRDefault="00054930" w:rsidP="00054930">
      <w:r w:rsidRPr="000D2479">
        <w:rPr>
          <w:b/>
        </w:rPr>
        <w:t>Назначение:</w:t>
      </w:r>
      <w:r>
        <w:t xml:space="preserve"> сортировка части </w:t>
      </w:r>
      <w:proofErr w:type="spellStart"/>
      <w:r>
        <w:t>подмассива</w:t>
      </w:r>
      <w:proofErr w:type="spellEnd"/>
      <w:r>
        <w:t>.</w:t>
      </w:r>
    </w:p>
    <w:p w:rsidR="00054930" w:rsidRDefault="00054930" w:rsidP="00054930">
      <w:r w:rsidRPr="000D2479">
        <w:rPr>
          <w:b/>
        </w:rPr>
        <w:t>Входные параметры:</w:t>
      </w:r>
      <w:r>
        <w:t xml:space="preserve"> </w:t>
      </w:r>
      <w:r w:rsidRPr="000D2479">
        <w:rPr>
          <w:rStyle w:val="affc"/>
        </w:rPr>
        <w:t>*</w:t>
      </w:r>
      <w:proofErr w:type="spellStart"/>
      <w:r w:rsidRPr="000D2479">
        <w:rPr>
          <w:rStyle w:val="affc"/>
          <w:lang w:val="en-US"/>
        </w:rPr>
        <w:t>filesSize</w:t>
      </w:r>
      <w:proofErr w:type="spellEnd"/>
      <w:r>
        <w:t xml:space="preserve"> –массив размеров файлов, </w:t>
      </w:r>
      <w:proofErr w:type="spellStart"/>
      <w:r w:rsidRPr="000D2479">
        <w:rPr>
          <w:rStyle w:val="affc"/>
          <w:lang w:val="en-US"/>
        </w:rPr>
        <w:t>i</w:t>
      </w:r>
      <w:proofErr w:type="spellEnd"/>
      <w:r>
        <w:t xml:space="preserve">, </w:t>
      </w:r>
      <w:r w:rsidRPr="000D2479">
        <w:rPr>
          <w:rStyle w:val="affc"/>
          <w:lang w:val="en-US"/>
        </w:rPr>
        <w:t>j</w:t>
      </w:r>
      <w:r>
        <w:t xml:space="preserve"> – указатели переменные, отвечающие за индексы крайних элементов </w:t>
      </w:r>
      <w:proofErr w:type="spellStart"/>
      <w:r>
        <w:t>подмассива</w:t>
      </w:r>
      <w:proofErr w:type="spellEnd"/>
      <w:r>
        <w:t xml:space="preserve">, </w:t>
      </w:r>
      <w:r w:rsidRPr="000D2479">
        <w:rPr>
          <w:rStyle w:val="affc"/>
        </w:rPr>
        <w:t xml:space="preserve"> </w:t>
      </w:r>
      <w:r w:rsidRPr="000D2479">
        <w:rPr>
          <w:rStyle w:val="affc"/>
          <w:lang w:val="en-US"/>
        </w:rPr>
        <w:t>mid</w:t>
      </w:r>
      <w:r>
        <w:t xml:space="preserve"> –переменная  выбранного элемента, </w:t>
      </w:r>
      <w:r w:rsidRPr="000D2479">
        <w:rPr>
          <w:rStyle w:val="affc"/>
        </w:rPr>
        <w:t>*</w:t>
      </w:r>
      <w:proofErr w:type="spellStart"/>
      <w:r w:rsidRPr="000D2479">
        <w:rPr>
          <w:rStyle w:val="affc"/>
          <w:lang w:val="en-US"/>
        </w:rPr>
        <w:t>filesIndex</w:t>
      </w:r>
      <w:proofErr w:type="spellEnd"/>
      <w:r>
        <w:t xml:space="preserve"> –массив индексов файлов.</w:t>
      </w:r>
    </w:p>
    <w:p w:rsidR="00054930" w:rsidRDefault="00054930" w:rsidP="00054930">
      <w:r w:rsidRPr="000D2479">
        <w:rPr>
          <w:b/>
        </w:rPr>
        <w:lastRenderedPageBreak/>
        <w:t xml:space="preserve">Выходные </w:t>
      </w:r>
      <w:r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отсутствуют.</w:t>
      </w: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>void</w:t>
      </w:r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Q</w:t>
      </w:r>
      <w:r>
        <w:rPr>
          <w:rFonts w:ascii="Courier New" w:hAnsi="Courier New"/>
          <w:highlight w:val="lightGray"/>
          <w:lang w:val="en-US"/>
        </w:rPr>
        <w:t>uick</w:t>
      </w:r>
      <w:r w:rsidR="00AC2590">
        <w:rPr>
          <w:rFonts w:ascii="Courier New" w:hAnsi="Courier New"/>
          <w:highlight w:val="lightGray"/>
          <w:lang w:val="en-US"/>
        </w:rPr>
        <w:t>S</w:t>
      </w:r>
      <w:r w:rsidRPr="003E1F90">
        <w:rPr>
          <w:rFonts w:ascii="Courier New" w:hAnsi="Courier New"/>
          <w:highlight w:val="lightGray"/>
          <w:lang w:val="en-US"/>
        </w:rPr>
        <w:t>ort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(ULONGLONG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filesSize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filesIn</w:t>
      </w:r>
      <w:r w:rsidRPr="003E1F90">
        <w:rPr>
          <w:rFonts w:ascii="Courier New" w:hAnsi="Courier New"/>
          <w:highlight w:val="lightGray"/>
          <w:lang w:val="en-US"/>
        </w:rPr>
        <w:t>d</w:t>
      </w:r>
      <w:r w:rsidR="00AC2590">
        <w:rPr>
          <w:rFonts w:ascii="Courier New" w:hAnsi="Courier New"/>
          <w:highlight w:val="lightGray"/>
          <w:lang w:val="en-US"/>
        </w:rPr>
        <w:t>ex</w:t>
      </w:r>
      <w:proofErr w:type="spellEnd"/>
      <w:r w:rsidRPr="003E1F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3E1F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first,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last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 w:rsidR="00AC2590">
        <w:t xml:space="preserve">разделение массива на </w:t>
      </w:r>
      <w:proofErr w:type="spellStart"/>
      <w:r w:rsidR="00AC2590">
        <w:t>подмассивы</w:t>
      </w:r>
      <w:proofErr w:type="spellEnd"/>
      <w:r w:rsidR="00AC2590">
        <w:t>.</w:t>
      </w:r>
    </w:p>
    <w:p w:rsidR="003E1F90" w:rsidRPr="006372A3" w:rsidRDefault="003E1F90" w:rsidP="003E1F90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AC2590" w:rsidRPr="00AC2590">
        <w:t>filesSize</w:t>
      </w:r>
      <w:proofErr w:type="spellEnd"/>
      <w:r w:rsidR="00AC2590" w:rsidRPr="006372A3">
        <w:t xml:space="preserve"> </w:t>
      </w:r>
      <w:r w:rsidR="00FE3A43" w:rsidRPr="006372A3">
        <w:t xml:space="preserve">– </w:t>
      </w:r>
      <w:r w:rsidR="00AC2590">
        <w:t>массив размеров файлов</w:t>
      </w:r>
      <w:r w:rsidR="00FE3A43">
        <w:t xml:space="preserve">, </w:t>
      </w:r>
      <w:proofErr w:type="spellStart"/>
      <w:r w:rsidR="00AC2590" w:rsidRPr="00AC2590">
        <w:rPr>
          <w:rFonts w:asciiTheme="minorHAnsi" w:hAnsiTheme="minorHAnsi" w:cstheme="minorHAnsi"/>
          <w:lang w:val="en-US"/>
        </w:rPr>
        <w:t>filesIndex</w:t>
      </w:r>
      <w:proofErr w:type="spellEnd"/>
      <w:r w:rsidR="00AC2590">
        <w:t xml:space="preserve"> </w:t>
      </w:r>
      <w:r w:rsidR="00FE3A43">
        <w:t>–</w:t>
      </w:r>
      <w:r w:rsidR="00FE3A43" w:rsidRPr="006372A3">
        <w:t xml:space="preserve"> </w:t>
      </w:r>
      <w:r w:rsidR="00FE3A43">
        <w:t xml:space="preserve">массив индексов файлов, </w:t>
      </w:r>
      <w:r w:rsidR="00054930" w:rsidRPr="00054930">
        <w:rPr>
          <w:rStyle w:val="ad"/>
          <w:rFonts w:asciiTheme="minorHAnsi" w:hAnsiTheme="minorHAnsi" w:cstheme="minorHAnsi"/>
          <w:lang w:val="en-US"/>
        </w:rPr>
        <w:t>first</w:t>
      </w:r>
      <w:r w:rsidR="00FE3A43" w:rsidRPr="00054930">
        <w:rPr>
          <w:rFonts w:asciiTheme="minorHAnsi" w:hAnsiTheme="minorHAnsi" w:cstheme="minorHAnsi"/>
        </w:rPr>
        <w:t xml:space="preserve">, </w:t>
      </w:r>
      <w:r w:rsidR="00AC2590" w:rsidRPr="00054930">
        <w:rPr>
          <w:rStyle w:val="ad"/>
          <w:rFonts w:asciiTheme="minorHAnsi" w:hAnsiTheme="minorHAnsi" w:cstheme="minorHAnsi"/>
          <w:lang w:val="en-US"/>
        </w:rPr>
        <w:t>last</w:t>
      </w:r>
      <w:r w:rsidR="00FE3A43">
        <w:t>–</w:t>
      </w:r>
      <w:r w:rsidR="00FE3A43" w:rsidRPr="006372A3">
        <w:t xml:space="preserve"> </w:t>
      </w:r>
      <w:r w:rsidR="00FE3A43">
        <w:t>индексы крайних элементов</w:t>
      </w:r>
      <w:r w:rsidR="00AC2590">
        <w:t xml:space="preserve"> </w:t>
      </w:r>
      <w:proofErr w:type="spellStart"/>
      <w:r w:rsidR="00AC2590">
        <w:t>подмассива</w:t>
      </w:r>
      <w:proofErr w:type="spellEnd"/>
      <w:r w:rsidR="00FE3A43">
        <w:t>.</w:t>
      </w:r>
    </w:p>
    <w:p w:rsidR="00B64407" w:rsidRPr="00054930" w:rsidRDefault="00B64407" w:rsidP="003E1F90">
      <w:pPr>
        <w:rPr>
          <w:rFonts w:ascii="Courier New" w:hAnsi="Courier New"/>
          <w:highlight w:val="lightGray"/>
          <w:lang w:val="en-US"/>
        </w:rPr>
      </w:pP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>void</w:t>
      </w:r>
      <w:r w:rsidRPr="003E1F90">
        <w:rPr>
          <w:rFonts w:ascii="Courier New" w:hAnsi="Courier New"/>
          <w:highlight w:val="lightGray"/>
          <w:lang w:val="en-US"/>
        </w:rPr>
        <w:t xml:space="preserve"> </w:t>
      </w:r>
      <w:r w:rsidR="00AC2590">
        <w:rPr>
          <w:rFonts w:ascii="Courier New" w:hAnsi="Courier New"/>
          <w:highlight w:val="lightGray"/>
          <w:lang w:val="en-US"/>
        </w:rPr>
        <w:t>M</w:t>
      </w:r>
      <w:r>
        <w:rPr>
          <w:rFonts w:ascii="Courier New" w:hAnsi="Courier New"/>
          <w:highlight w:val="lightGray"/>
          <w:lang w:val="en-US"/>
        </w:rPr>
        <w:t>erge</w:t>
      </w:r>
      <w:r w:rsidRPr="003E1F90">
        <w:rPr>
          <w:rFonts w:ascii="Courier New" w:hAnsi="Courier New"/>
          <w:highlight w:val="lightGray"/>
          <w:lang w:val="en-US"/>
        </w:rPr>
        <w:t>(ULO</w:t>
      </w:r>
      <w:r w:rsidR="005357F2">
        <w:rPr>
          <w:rFonts w:ascii="Courier New" w:hAnsi="Courier New"/>
          <w:highlight w:val="lightGray"/>
          <w:lang w:val="en-US"/>
        </w:rPr>
        <w:t>NGLONG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filesIndex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int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first</w:t>
      </w:r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</w:t>
      </w:r>
      <w:r w:rsidR="002642FA">
        <w:rPr>
          <w:rFonts w:ascii="Courier New" w:hAnsi="Courier New"/>
          <w:highlight w:val="lightGray"/>
          <w:lang w:val="en-US"/>
        </w:rPr>
        <w:t>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midIndex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2642FA">
        <w:rPr>
          <w:rFonts w:ascii="Courier New" w:hAnsi="Courier New"/>
          <w:highlight w:val="lightGray"/>
          <w:lang w:val="en-US"/>
        </w:rPr>
        <w:t>int</w:t>
      </w:r>
      <w:proofErr w:type="spellEnd"/>
      <w:r w:rsidR="002642FA">
        <w:rPr>
          <w:rFonts w:ascii="Courier New" w:hAnsi="Courier New"/>
          <w:highlight w:val="lightGray"/>
          <w:lang w:val="en-US"/>
        </w:rPr>
        <w:t xml:space="preserve"> last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AC259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 w:rsidR="002642FA">
        <w:t>сортировка</w:t>
      </w:r>
      <w:r>
        <w:t xml:space="preserve"> </w:t>
      </w:r>
      <w:r w:rsidR="009F6FC4">
        <w:t>слиянием</w:t>
      </w:r>
      <w:r w:rsidR="00AC2590" w:rsidRPr="00AC2590">
        <w:t xml:space="preserve"> </w:t>
      </w:r>
      <w:r w:rsidR="00AC2590">
        <w:t>упорядоченных элементов массива.</w:t>
      </w:r>
    </w:p>
    <w:p w:rsidR="003E1F90" w:rsidRPr="00AC2590" w:rsidRDefault="003E1F90" w:rsidP="003E1F90">
      <w:pPr>
        <w:rPr>
          <w:rFonts w:asciiTheme="minorHAnsi" w:hAnsiTheme="minorHAnsi" w:cstheme="minorHAnsi"/>
        </w:rPr>
      </w:pPr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2642FA" w:rsidRPr="00AC2590">
        <w:rPr>
          <w:rFonts w:asciiTheme="minorHAnsi" w:hAnsiTheme="minorHAnsi" w:cstheme="minorHAnsi"/>
          <w:lang w:val="en-US"/>
        </w:rPr>
        <w:t>filesS</w:t>
      </w:r>
      <w:r w:rsidR="009F6FC4" w:rsidRPr="00AC2590">
        <w:rPr>
          <w:rStyle w:val="ad"/>
          <w:rFonts w:asciiTheme="minorHAnsi" w:hAnsiTheme="minorHAnsi" w:cstheme="minorHAnsi"/>
        </w:rPr>
        <w:t>ize</w:t>
      </w:r>
      <w:proofErr w:type="spellEnd"/>
      <w:r w:rsidR="009F6FC4" w:rsidRPr="00AC2590">
        <w:rPr>
          <w:rFonts w:asciiTheme="minorHAnsi" w:hAnsiTheme="minorHAnsi" w:cstheme="minorHAnsi"/>
        </w:rPr>
        <w:t xml:space="preserve"> – массив размеров файлов, которые нужно упорядочить, </w:t>
      </w:r>
      <w:proofErr w:type="spellStart"/>
      <w:r w:rsidR="002642FA" w:rsidRPr="00AC2590">
        <w:rPr>
          <w:rFonts w:asciiTheme="minorHAnsi" w:hAnsiTheme="minorHAnsi" w:cstheme="minorHAnsi"/>
          <w:lang w:val="en-US"/>
        </w:rPr>
        <w:t>filesIn</w:t>
      </w:r>
      <w:r w:rsidR="009F6FC4" w:rsidRPr="00AC2590">
        <w:rPr>
          <w:rStyle w:val="ad"/>
          <w:rFonts w:asciiTheme="minorHAnsi" w:hAnsiTheme="minorHAnsi" w:cstheme="minorHAnsi"/>
        </w:rPr>
        <w:t>d</w:t>
      </w:r>
      <w:proofErr w:type="spellEnd"/>
      <w:r w:rsidR="002642FA" w:rsidRPr="00AC2590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="009F6FC4" w:rsidRPr="00AC2590">
        <w:rPr>
          <w:rStyle w:val="ad"/>
          <w:rFonts w:asciiTheme="minorHAnsi" w:hAnsiTheme="minorHAnsi" w:cstheme="minorHAnsi"/>
        </w:rPr>
        <w:t>x</w:t>
      </w:r>
      <w:proofErr w:type="spellEnd"/>
      <w:r w:rsidR="009F6FC4" w:rsidRPr="00AC2590">
        <w:rPr>
          <w:rFonts w:asciiTheme="minorHAnsi" w:hAnsiTheme="minorHAnsi" w:cstheme="minorHAnsi"/>
        </w:rPr>
        <w:t xml:space="preserve"> – массив индексов файлов, размеры которых необходимо отсортировать</w:t>
      </w:r>
      <w:r w:rsidR="002D676D" w:rsidRPr="00AC2590">
        <w:rPr>
          <w:rFonts w:asciiTheme="minorHAnsi" w:hAnsiTheme="minorHAnsi" w:cstheme="minorHAnsi"/>
        </w:rPr>
        <w:t xml:space="preserve">, </w:t>
      </w:r>
      <w:r w:rsidR="002642FA" w:rsidRPr="00AC2590">
        <w:rPr>
          <w:rStyle w:val="ad"/>
          <w:rFonts w:asciiTheme="minorHAnsi" w:hAnsiTheme="minorHAnsi" w:cstheme="minorHAnsi"/>
          <w:lang w:val="en-US"/>
        </w:rPr>
        <w:t>first</w:t>
      </w:r>
      <w:r w:rsidR="009F6FC4" w:rsidRPr="00AC2590">
        <w:rPr>
          <w:rFonts w:asciiTheme="minorHAnsi" w:hAnsiTheme="minorHAnsi" w:cstheme="minorHAnsi"/>
        </w:rPr>
        <w:t xml:space="preserve">, </w:t>
      </w:r>
      <w:r w:rsidR="002642FA" w:rsidRPr="00AC2590">
        <w:rPr>
          <w:rStyle w:val="ad"/>
          <w:rFonts w:asciiTheme="minorHAnsi" w:hAnsiTheme="minorHAnsi" w:cstheme="minorHAnsi"/>
          <w:lang w:val="en-US"/>
        </w:rPr>
        <w:t>last</w:t>
      </w:r>
      <w:r w:rsidR="00AC2590" w:rsidRPr="00AC2590">
        <w:rPr>
          <w:rStyle w:val="ad"/>
          <w:rFonts w:asciiTheme="minorHAnsi" w:hAnsiTheme="minorHAnsi" w:cstheme="minorHAnsi"/>
        </w:rPr>
        <w:t xml:space="preserve">, </w:t>
      </w:r>
      <w:proofErr w:type="spellStart"/>
      <w:r w:rsidR="00AC2590" w:rsidRPr="00AC2590">
        <w:rPr>
          <w:rStyle w:val="ad"/>
          <w:rFonts w:asciiTheme="minorHAnsi" w:hAnsiTheme="minorHAnsi" w:cstheme="minorHAnsi"/>
          <w:lang w:val="en-US"/>
        </w:rPr>
        <w:t>midIndex</w:t>
      </w:r>
      <w:proofErr w:type="spellEnd"/>
      <w:r w:rsidR="009F6FC4" w:rsidRPr="00AC2590">
        <w:rPr>
          <w:rFonts w:asciiTheme="minorHAnsi" w:hAnsiTheme="minorHAnsi" w:cstheme="minorHAnsi"/>
        </w:rPr>
        <w:t xml:space="preserve"> – индексы крайних элементов</w:t>
      </w:r>
      <w:r w:rsidR="00AC2590">
        <w:rPr>
          <w:rFonts w:asciiTheme="minorHAnsi" w:hAnsiTheme="minorHAnsi" w:cstheme="minorHAnsi"/>
        </w:rPr>
        <w:t xml:space="preserve"> сортируемого фрагмента массива и середины.</w:t>
      </w: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B64407" w:rsidRDefault="00B64407" w:rsidP="003E1F90">
      <w:pPr>
        <w:rPr>
          <w:rFonts w:ascii="Courier New" w:hAnsi="Courier New"/>
          <w:highlight w:val="lightGray"/>
        </w:rPr>
      </w:pPr>
    </w:p>
    <w:p w:rsidR="003E1F90" w:rsidRPr="003E1F90" w:rsidRDefault="003E1F90" w:rsidP="003E1F90">
      <w:pPr>
        <w:rPr>
          <w:rFonts w:ascii="Courier New" w:hAnsi="Courier New"/>
          <w:highlight w:val="lightGray"/>
          <w:lang w:val="en-US"/>
        </w:rPr>
      </w:pPr>
      <w:r>
        <w:rPr>
          <w:rFonts w:ascii="Courier New" w:hAnsi="Courier New"/>
          <w:highlight w:val="lightGray"/>
          <w:lang w:val="en-US"/>
        </w:rPr>
        <w:t>void</w:t>
      </w:r>
      <w:r w:rsidRPr="003E1F90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M</w:t>
      </w:r>
      <w:r>
        <w:rPr>
          <w:rFonts w:ascii="Courier New" w:hAnsi="Courier New"/>
          <w:highlight w:val="lightGray"/>
          <w:lang w:val="en-US"/>
        </w:rPr>
        <w:t>erge</w:t>
      </w:r>
      <w:r w:rsidR="00AC2590">
        <w:rPr>
          <w:rFonts w:ascii="Courier New" w:hAnsi="Courier New"/>
          <w:highlight w:val="lightGray"/>
          <w:lang w:val="en-US"/>
        </w:rPr>
        <w:t>S</w:t>
      </w:r>
      <w:r>
        <w:rPr>
          <w:rFonts w:ascii="Courier New" w:hAnsi="Courier New"/>
          <w:highlight w:val="lightGray"/>
          <w:lang w:val="en-US"/>
        </w:rPr>
        <w:t>orted</w:t>
      </w:r>
      <w:proofErr w:type="spellEnd"/>
      <w:r w:rsidRPr="003E1F90">
        <w:rPr>
          <w:rFonts w:ascii="Courier New" w:hAnsi="Courier New"/>
          <w:highlight w:val="lightGray"/>
          <w:lang w:val="en-US"/>
        </w:rPr>
        <w:t>(ULO</w:t>
      </w:r>
      <w:r w:rsidR="005357F2">
        <w:rPr>
          <w:rFonts w:ascii="Courier New" w:hAnsi="Courier New"/>
          <w:highlight w:val="lightGray"/>
          <w:lang w:val="en-US"/>
        </w:rPr>
        <w:t>NGLONG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filesSize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5357F2">
        <w:rPr>
          <w:rFonts w:ascii="Courier New" w:hAnsi="Courier New"/>
          <w:highlight w:val="lightGray"/>
          <w:lang w:val="en-US"/>
        </w:rPr>
        <w:t>int</w:t>
      </w:r>
      <w:proofErr w:type="spellEnd"/>
      <w:r w:rsidR="005357F2">
        <w:rPr>
          <w:rFonts w:ascii="Courier New" w:hAnsi="Courier New"/>
          <w:highlight w:val="lightGray"/>
          <w:lang w:val="en-US"/>
        </w:rPr>
        <w:t xml:space="preserve"> *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filesIn</w:t>
      </w:r>
      <w:r w:rsidR="005357F2">
        <w:rPr>
          <w:rFonts w:ascii="Courier New" w:hAnsi="Courier New"/>
          <w:highlight w:val="lightGray"/>
          <w:lang w:val="en-US"/>
        </w:rPr>
        <w:t>d</w:t>
      </w:r>
      <w:r w:rsidR="00AC2590">
        <w:rPr>
          <w:rFonts w:ascii="Courier New" w:hAnsi="Courier New"/>
          <w:highlight w:val="lightGray"/>
          <w:lang w:val="en-US"/>
        </w:rPr>
        <w:t>e</w:t>
      </w:r>
      <w:r w:rsidR="005357F2">
        <w:rPr>
          <w:rFonts w:ascii="Courier New" w:hAnsi="Courier New"/>
          <w:highlight w:val="lightGray"/>
          <w:lang w:val="en-US"/>
        </w:rPr>
        <w:t>x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first, </w:t>
      </w:r>
      <w:proofErr w:type="spellStart"/>
      <w:r w:rsidR="00AC2590">
        <w:rPr>
          <w:rFonts w:ascii="Courier New" w:hAnsi="Courier New"/>
          <w:highlight w:val="lightGray"/>
          <w:lang w:val="en-US"/>
        </w:rPr>
        <w:t>int</w:t>
      </w:r>
      <w:proofErr w:type="spellEnd"/>
      <w:r w:rsidR="00AC2590">
        <w:rPr>
          <w:rFonts w:ascii="Courier New" w:hAnsi="Courier New"/>
          <w:highlight w:val="lightGray"/>
          <w:lang w:val="en-US"/>
        </w:rPr>
        <w:t xml:space="preserve"> last</w:t>
      </w:r>
      <w:r w:rsidRPr="003E1F90">
        <w:rPr>
          <w:rFonts w:ascii="Courier New" w:hAnsi="Courier New"/>
          <w:highlight w:val="lightGray"/>
          <w:lang w:val="en-US"/>
        </w:rPr>
        <w:t>)</w:t>
      </w:r>
    </w:p>
    <w:p w:rsidR="003E1F90" w:rsidRPr="00B24FF0" w:rsidRDefault="003E1F90" w:rsidP="003E1F90">
      <w:r w:rsidRPr="00B24FF0">
        <w:rPr>
          <w:b/>
        </w:rPr>
        <w:t>Назначение:</w:t>
      </w:r>
      <w:r w:rsidRPr="00B24FF0">
        <w:t xml:space="preserve"> </w:t>
      </w:r>
      <w:r w:rsidR="00AC2590">
        <w:t xml:space="preserve">разделение на </w:t>
      </w:r>
      <w:proofErr w:type="spellStart"/>
      <w:r w:rsidR="00AC2590">
        <w:t>подмассивы</w:t>
      </w:r>
      <w:proofErr w:type="spellEnd"/>
      <w:r w:rsidR="00AC2590">
        <w:t>.</w:t>
      </w:r>
    </w:p>
    <w:p w:rsidR="003E1F90" w:rsidRPr="00AC2590" w:rsidRDefault="003E1F90" w:rsidP="003E1F90">
      <w:pPr>
        <w:rPr>
          <w:rFonts w:asciiTheme="minorHAnsi" w:hAnsiTheme="minorHAnsi" w:cstheme="minorHAnsi"/>
        </w:rPr>
      </w:pPr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AC2590" w:rsidRPr="00AC2590">
        <w:rPr>
          <w:rFonts w:asciiTheme="minorHAnsi" w:hAnsiTheme="minorHAnsi" w:cstheme="minorHAnsi"/>
          <w:lang w:val="en-US"/>
        </w:rPr>
        <w:t>filesS</w:t>
      </w:r>
      <w:r w:rsidRPr="00AC2590">
        <w:rPr>
          <w:rStyle w:val="ad"/>
          <w:rFonts w:asciiTheme="minorHAnsi" w:hAnsiTheme="minorHAnsi" w:cstheme="minorHAnsi"/>
        </w:rPr>
        <w:t>ize</w:t>
      </w:r>
      <w:proofErr w:type="spellEnd"/>
      <w:r w:rsidRPr="00AC2590">
        <w:rPr>
          <w:rFonts w:asciiTheme="minorHAnsi" w:hAnsiTheme="minorHAnsi" w:cstheme="minorHAnsi"/>
        </w:rPr>
        <w:t xml:space="preserve"> – </w:t>
      </w:r>
      <w:r w:rsidR="002D676D" w:rsidRPr="00AC2590">
        <w:rPr>
          <w:rFonts w:asciiTheme="minorHAnsi" w:hAnsiTheme="minorHAnsi" w:cstheme="minorHAnsi"/>
        </w:rPr>
        <w:t>массив, который части которого необходимо слить</w:t>
      </w:r>
      <w:r w:rsidRPr="00AC2590">
        <w:rPr>
          <w:rFonts w:asciiTheme="minorHAnsi" w:hAnsiTheme="minorHAnsi" w:cstheme="minorHAnsi"/>
        </w:rPr>
        <w:t xml:space="preserve">, </w:t>
      </w:r>
      <w:proofErr w:type="spellStart"/>
      <w:r w:rsidR="00AC2590" w:rsidRPr="00AC2590">
        <w:rPr>
          <w:rFonts w:asciiTheme="minorHAnsi" w:hAnsiTheme="minorHAnsi" w:cstheme="minorHAnsi"/>
          <w:lang w:val="en-US"/>
        </w:rPr>
        <w:t>filesIn</w:t>
      </w:r>
      <w:r w:rsidRPr="00AC2590">
        <w:rPr>
          <w:rStyle w:val="ad"/>
          <w:rFonts w:asciiTheme="minorHAnsi" w:hAnsiTheme="minorHAnsi" w:cstheme="minorHAnsi"/>
        </w:rPr>
        <w:t>d</w:t>
      </w:r>
      <w:proofErr w:type="spellEnd"/>
      <w:r w:rsidR="00AC2590" w:rsidRPr="00AC2590">
        <w:rPr>
          <w:rStyle w:val="ad"/>
          <w:rFonts w:asciiTheme="minorHAnsi" w:hAnsiTheme="minorHAnsi" w:cstheme="minorHAnsi"/>
          <w:lang w:val="en-US"/>
        </w:rPr>
        <w:t>e</w:t>
      </w:r>
      <w:proofErr w:type="spellStart"/>
      <w:r w:rsidRPr="00AC2590">
        <w:rPr>
          <w:rStyle w:val="ad"/>
          <w:rFonts w:asciiTheme="minorHAnsi" w:hAnsiTheme="minorHAnsi" w:cstheme="minorHAnsi"/>
        </w:rPr>
        <w:t>x</w:t>
      </w:r>
      <w:proofErr w:type="spellEnd"/>
      <w:r w:rsidRPr="00AC2590">
        <w:rPr>
          <w:rFonts w:asciiTheme="minorHAnsi" w:hAnsiTheme="minorHAnsi" w:cstheme="minorHAnsi"/>
        </w:rPr>
        <w:t xml:space="preserve"> – массив индексов файлов, </w:t>
      </w:r>
      <w:r w:rsidR="00AC2590" w:rsidRPr="00AC2590">
        <w:rPr>
          <w:rStyle w:val="ad"/>
          <w:rFonts w:asciiTheme="minorHAnsi" w:hAnsiTheme="minorHAnsi" w:cstheme="minorHAnsi"/>
          <w:lang w:val="en-US"/>
        </w:rPr>
        <w:t>first</w:t>
      </w:r>
      <w:r w:rsidR="002D676D" w:rsidRPr="00AC2590">
        <w:rPr>
          <w:rFonts w:asciiTheme="minorHAnsi" w:hAnsiTheme="minorHAnsi" w:cstheme="minorHAnsi"/>
        </w:rPr>
        <w:t xml:space="preserve">, </w:t>
      </w:r>
      <w:r w:rsidR="00AC2590" w:rsidRPr="00AC2590">
        <w:rPr>
          <w:rFonts w:asciiTheme="minorHAnsi" w:hAnsiTheme="minorHAnsi" w:cstheme="minorHAnsi"/>
          <w:lang w:val="en-US"/>
        </w:rPr>
        <w:t>last</w:t>
      </w:r>
      <w:r w:rsidR="002D676D" w:rsidRPr="00AC2590">
        <w:rPr>
          <w:rFonts w:asciiTheme="minorHAnsi" w:hAnsiTheme="minorHAnsi" w:cstheme="minorHAnsi"/>
        </w:rPr>
        <w:t xml:space="preserve">– индексы </w:t>
      </w:r>
      <w:r w:rsidR="00AC2590" w:rsidRPr="00AC2590">
        <w:rPr>
          <w:rFonts w:asciiTheme="minorHAnsi" w:hAnsiTheme="minorHAnsi" w:cstheme="minorHAnsi"/>
        </w:rPr>
        <w:t xml:space="preserve">первого и последнего элемента </w:t>
      </w:r>
      <w:r w:rsidR="002D676D" w:rsidRPr="00AC2590">
        <w:rPr>
          <w:rFonts w:asciiTheme="minorHAnsi" w:hAnsiTheme="minorHAnsi" w:cstheme="minorHAnsi"/>
        </w:rPr>
        <w:t xml:space="preserve">массива, части которого </w:t>
      </w:r>
      <w:r w:rsidR="00AC2590" w:rsidRPr="00AC2590">
        <w:rPr>
          <w:rFonts w:asciiTheme="minorHAnsi" w:hAnsiTheme="minorHAnsi" w:cstheme="minorHAnsi"/>
        </w:rPr>
        <w:t xml:space="preserve">нужно </w:t>
      </w:r>
      <w:r w:rsidR="002D676D" w:rsidRPr="00AC2590">
        <w:rPr>
          <w:rFonts w:asciiTheme="minorHAnsi" w:hAnsiTheme="minorHAnsi" w:cstheme="minorHAnsi"/>
        </w:rPr>
        <w:t>слить</w:t>
      </w:r>
      <w:r w:rsidRPr="00AC2590">
        <w:rPr>
          <w:rFonts w:asciiTheme="minorHAnsi" w:hAnsiTheme="minorHAnsi" w:cstheme="minorHAnsi"/>
        </w:rPr>
        <w:t>.</w:t>
      </w:r>
    </w:p>
    <w:p w:rsidR="00B64407" w:rsidRDefault="00B64407" w:rsidP="00B24FF0">
      <w:pPr>
        <w:pStyle w:val="ac"/>
        <w:rPr>
          <w:highlight w:val="lightGray"/>
        </w:rPr>
      </w:pPr>
    </w:p>
    <w:p w:rsidR="00B64407" w:rsidRDefault="00B64407" w:rsidP="00B24FF0">
      <w:pPr>
        <w:pStyle w:val="ac"/>
        <w:rPr>
          <w:highlight w:val="lightGray"/>
        </w:rPr>
      </w:pPr>
    </w:p>
    <w:p w:rsidR="00B24FF0" w:rsidRPr="00B24FF0" w:rsidRDefault="00B24FF0" w:rsidP="00B24FF0">
      <w:pPr>
        <w:pStyle w:val="ac"/>
      </w:pPr>
      <w:r w:rsidRPr="00A12651">
        <w:rPr>
          <w:highlight w:val="lightGray"/>
          <w:lang w:val="en-US"/>
        </w:rPr>
        <w:t>void</w:t>
      </w:r>
      <w:r w:rsidRPr="00B24FF0">
        <w:rPr>
          <w:highlight w:val="lightGray"/>
        </w:rPr>
        <w:t xml:space="preserve"> </w:t>
      </w:r>
      <w:r w:rsidR="003E1F90">
        <w:rPr>
          <w:highlight w:val="lightGray"/>
          <w:lang w:val="en-US"/>
        </w:rPr>
        <w:t>main</w:t>
      </w:r>
      <w:r w:rsidRPr="00B24FF0">
        <w:rPr>
          <w:highlight w:val="lightGray"/>
        </w:rPr>
        <w:t>()</w:t>
      </w:r>
    </w:p>
    <w:p w:rsidR="00B24FF0" w:rsidRPr="006468F5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6468F5">
        <w:t>основная функция</w:t>
      </w:r>
      <w:r w:rsidR="006468F5" w:rsidRPr="006468F5">
        <w:t>.</w:t>
      </w:r>
    </w:p>
    <w:p w:rsidR="00B24FF0" w:rsidRPr="00D3386A" w:rsidRDefault="00B24FF0" w:rsidP="003E1F90">
      <w:r w:rsidRPr="00B24FF0">
        <w:rPr>
          <w:b/>
        </w:rPr>
        <w:t>Входные параметры:</w:t>
      </w:r>
      <w:r w:rsidR="003E1F90">
        <w:t xml:space="preserve"> отсутствуют</w:t>
      </w:r>
      <w:r w:rsidR="00D73A3A">
        <w:t>.</w:t>
      </w:r>
    </w:p>
    <w:p w:rsidR="00496B36" w:rsidRDefault="00496B36" w:rsidP="00496B36">
      <w:r>
        <w:br w:type="page"/>
      </w:r>
    </w:p>
    <w:p w:rsidR="00496B36" w:rsidRDefault="00496B36" w:rsidP="00495DBB">
      <w:pPr>
        <w:pStyle w:val="1"/>
        <w:numPr>
          <w:ilvl w:val="0"/>
          <w:numId w:val="0"/>
        </w:numPr>
        <w:ind w:left="1418" w:hanging="709"/>
      </w:pPr>
      <w:bookmarkStart w:id="23" w:name="_Toc533250678"/>
      <w:r>
        <w:lastRenderedPageBreak/>
        <w:t>Заключение</w:t>
      </w:r>
      <w:bookmarkEnd w:id="23"/>
    </w:p>
    <w:p w:rsidR="00496B36" w:rsidRPr="00443864" w:rsidRDefault="0093012D" w:rsidP="00496B36">
      <w:r>
        <w:t xml:space="preserve">В ходе выполнения практической работы был разработан и реализован </w:t>
      </w:r>
      <w:r w:rsidR="004242D5">
        <w:t>файловый менеджер</w:t>
      </w:r>
      <w:r w:rsidRPr="0093012D">
        <w:t xml:space="preserve"> </w:t>
      </w:r>
      <w:r>
        <w:t>с функцией показа файлов в заданн</w:t>
      </w:r>
      <w:r w:rsidR="004242D5">
        <w:t>ой директории</w:t>
      </w:r>
      <w:r>
        <w:t>, упорядоченных по размеру. Для сортировки использ</w:t>
      </w:r>
      <w:r w:rsidR="004242D5">
        <w:t>овалось</w:t>
      </w:r>
      <w:r>
        <w:t xml:space="preserve"> 6 методов</w:t>
      </w:r>
      <w:r w:rsidR="004242D5">
        <w:t xml:space="preserve">, которые может выбрать пользователь. Подсчет затраченного времени позволяет сделать вывод о лучшей сортировке. </w:t>
      </w:r>
      <w:r w:rsidR="00EF162D">
        <w:t xml:space="preserve">В таблице </w:t>
      </w:r>
      <w:r w:rsidR="00443864">
        <w:t>приведены сравнения затраченного времени сортировок</w:t>
      </w:r>
      <w:r w:rsidR="00EF162D">
        <w:t>.</w:t>
      </w:r>
      <w:r w:rsidR="00443864">
        <w:t xml:space="preserve"> Выберем два наиболее значимых параметра: время и память. </w:t>
      </w:r>
      <w:r w:rsidR="00443864">
        <w:rPr>
          <w:lang w:val="en-US"/>
        </w:rPr>
        <w:t>n</w:t>
      </w:r>
      <w:r w:rsidR="00443864" w:rsidRPr="00443864">
        <w:t>-</w:t>
      </w:r>
      <w:r w:rsidR="00443864">
        <w:t xml:space="preserve"> количество элементов массива.</w:t>
      </w:r>
    </w:p>
    <w:p w:rsidR="00E10CF1" w:rsidRDefault="00E10CF1" w:rsidP="00496B36"/>
    <w:p w:rsidR="00EF162D" w:rsidRPr="00496B36" w:rsidRDefault="00E10CF1" w:rsidP="00EF162D">
      <w:pPr>
        <w:pStyle w:val="a0"/>
      </w:pPr>
      <w:bookmarkStart w:id="24" w:name="_Ref533203345"/>
      <w:r>
        <w:t>С</w:t>
      </w:r>
      <w:r w:rsidR="00443864">
        <w:t>равнение</w:t>
      </w:r>
      <w:r>
        <w:t xml:space="preserve"> методов сортировки</w:t>
      </w:r>
      <w:bookmarkEnd w:id="24"/>
    </w:p>
    <w:tbl>
      <w:tblPr>
        <w:tblStyle w:val="aff0"/>
        <w:tblW w:w="0" w:type="auto"/>
        <w:tblCellMar>
          <w:top w:w="28" w:type="dxa"/>
          <w:bottom w:w="28" w:type="dxa"/>
        </w:tblCellMar>
        <w:tblLook w:val="04A0"/>
      </w:tblPr>
      <w:tblGrid>
        <w:gridCol w:w="3672"/>
        <w:gridCol w:w="3672"/>
        <w:gridCol w:w="3672"/>
      </w:tblGrid>
      <w:tr w:rsidR="002A1450" w:rsidTr="00443864">
        <w:tc>
          <w:tcPr>
            <w:tcW w:w="3672" w:type="dxa"/>
            <w:vMerge w:val="restart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Средняя сложность алгоритма</w:t>
            </w:r>
          </w:p>
        </w:tc>
      </w:tr>
      <w:tr w:rsidR="002A1450" w:rsidTr="00443864">
        <w:tc>
          <w:tcPr>
            <w:tcW w:w="3672" w:type="dxa"/>
            <w:vMerge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Память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простыми вставками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F5179A" w:rsidRDefault="00F5179A" w:rsidP="002A1450">
            <w:pPr>
              <w:pStyle w:val="aff2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C2724B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="00C2724B"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2A1450" w:rsidTr="00443864"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2A1450" w:rsidP="002A1450">
            <w:pPr>
              <w:pStyle w:val="aff2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Default="001C6CB7" w:rsidP="002A1450">
            <w:pPr>
              <w:pStyle w:val="aff2"/>
              <w:jc w:val="center"/>
            </w:pPr>
            <w:r>
              <w:rPr>
                <w:lang w:val="en-US"/>
              </w:rPr>
              <w:t>O(n</w:t>
            </w:r>
            <w:r w:rsidR="00C2724B"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shd w:val="clear" w:color="auto" w:fill="C6D9F1" w:themeFill="text2" w:themeFillTint="33"/>
            <w:vAlign w:val="center"/>
          </w:tcPr>
          <w:p w:rsidR="002A1450" w:rsidRPr="001C6CB7" w:rsidRDefault="001C6CB7" w:rsidP="002A1450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0A15F2" w:rsidRDefault="000A15F2" w:rsidP="00496B36">
      <w:pPr>
        <w:rPr>
          <w:lang w:val="en-US"/>
        </w:rPr>
      </w:pPr>
    </w:p>
    <w:p w:rsidR="00786539" w:rsidRDefault="00786539" w:rsidP="000A15F2">
      <w:pPr>
        <w:pStyle w:val="afb"/>
        <w:rPr>
          <w:lang w:val="en-US"/>
        </w:rPr>
      </w:pPr>
    </w:p>
    <w:p w:rsidR="00496B36" w:rsidRPr="00D85A4D" w:rsidRDefault="00496B36" w:rsidP="00D85A4D">
      <w:pPr>
        <w:pStyle w:val="afb"/>
        <w:jc w:val="both"/>
        <w:rPr>
          <w:rFonts w:eastAsiaTheme="majorEastAsia"/>
        </w:rPr>
      </w:pPr>
      <w:bookmarkStart w:id="25" w:name="_GoBack"/>
      <w:bookmarkEnd w:id="25"/>
    </w:p>
    <w:sectPr w:rsidR="00496B36" w:rsidRPr="00D85A4D" w:rsidSect="00B5442C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52F" w:rsidRDefault="0050152F" w:rsidP="00B5442C">
      <w:pPr>
        <w:spacing w:line="240" w:lineRule="auto"/>
      </w:pPr>
      <w:r>
        <w:separator/>
      </w:r>
    </w:p>
  </w:endnote>
  <w:endnote w:type="continuationSeparator" w:id="0">
    <w:p w:rsidR="0050152F" w:rsidRDefault="0050152F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0221226"/>
      <w:docPartObj>
        <w:docPartGallery w:val="Page Numbers (Bottom of Page)"/>
        <w:docPartUnique/>
      </w:docPartObj>
    </w:sdtPr>
    <w:sdtContent>
      <w:p w:rsidR="00AC2590" w:rsidRPr="00F52C4F" w:rsidRDefault="00AC2590" w:rsidP="00F52C4F">
        <w:pPr>
          <w:pStyle w:val="aff7"/>
          <w:jc w:val="right"/>
        </w:pPr>
        <w:fldSimple w:instr="PAGE   \* MERGEFORMAT">
          <w:r w:rsidR="00EE2622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52F" w:rsidRDefault="0050152F" w:rsidP="00B5442C">
      <w:pPr>
        <w:spacing w:line="240" w:lineRule="auto"/>
      </w:pPr>
      <w:r>
        <w:separator/>
      </w:r>
    </w:p>
  </w:footnote>
  <w:footnote w:type="continuationSeparator" w:id="0">
    <w:p w:rsidR="0050152F" w:rsidRDefault="0050152F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936"/>
    <w:rsid w:val="00013319"/>
    <w:rsid w:val="00031215"/>
    <w:rsid w:val="000351A2"/>
    <w:rsid w:val="0004580E"/>
    <w:rsid w:val="00051155"/>
    <w:rsid w:val="00054930"/>
    <w:rsid w:val="00075299"/>
    <w:rsid w:val="000A15F2"/>
    <w:rsid w:val="000A5BCA"/>
    <w:rsid w:val="00102A6C"/>
    <w:rsid w:val="00133910"/>
    <w:rsid w:val="00133FDF"/>
    <w:rsid w:val="00156637"/>
    <w:rsid w:val="001728E0"/>
    <w:rsid w:val="001A6D02"/>
    <w:rsid w:val="001B2D27"/>
    <w:rsid w:val="001B741D"/>
    <w:rsid w:val="001C6CB7"/>
    <w:rsid w:val="001E5F56"/>
    <w:rsid w:val="001E6CD2"/>
    <w:rsid w:val="00214A3A"/>
    <w:rsid w:val="00241D71"/>
    <w:rsid w:val="002642FA"/>
    <w:rsid w:val="00286839"/>
    <w:rsid w:val="002A1450"/>
    <w:rsid w:val="002B1B1D"/>
    <w:rsid w:val="002C5418"/>
    <w:rsid w:val="002D676D"/>
    <w:rsid w:val="002F4A74"/>
    <w:rsid w:val="00314F07"/>
    <w:rsid w:val="003771D4"/>
    <w:rsid w:val="003876DA"/>
    <w:rsid w:val="003A7202"/>
    <w:rsid w:val="003A774D"/>
    <w:rsid w:val="003B68B7"/>
    <w:rsid w:val="003D1F48"/>
    <w:rsid w:val="003E1F90"/>
    <w:rsid w:val="004242D5"/>
    <w:rsid w:val="004255CC"/>
    <w:rsid w:val="00443864"/>
    <w:rsid w:val="004442B9"/>
    <w:rsid w:val="00485FBD"/>
    <w:rsid w:val="00495DBB"/>
    <w:rsid w:val="00496B36"/>
    <w:rsid w:val="004A652D"/>
    <w:rsid w:val="004B46AE"/>
    <w:rsid w:val="0050152F"/>
    <w:rsid w:val="00515886"/>
    <w:rsid w:val="00522CFF"/>
    <w:rsid w:val="005357F2"/>
    <w:rsid w:val="00541AE8"/>
    <w:rsid w:val="0055748F"/>
    <w:rsid w:val="0058159E"/>
    <w:rsid w:val="005B1CE2"/>
    <w:rsid w:val="005F0EED"/>
    <w:rsid w:val="00614662"/>
    <w:rsid w:val="00624E7B"/>
    <w:rsid w:val="00632DC0"/>
    <w:rsid w:val="006372A3"/>
    <w:rsid w:val="006468F5"/>
    <w:rsid w:val="006550B5"/>
    <w:rsid w:val="00657DB6"/>
    <w:rsid w:val="0066455D"/>
    <w:rsid w:val="00686BA6"/>
    <w:rsid w:val="006875AD"/>
    <w:rsid w:val="006E2D58"/>
    <w:rsid w:val="00725C39"/>
    <w:rsid w:val="00743322"/>
    <w:rsid w:val="0074731D"/>
    <w:rsid w:val="00755EAA"/>
    <w:rsid w:val="00775936"/>
    <w:rsid w:val="00786539"/>
    <w:rsid w:val="00797E50"/>
    <w:rsid w:val="007B4723"/>
    <w:rsid w:val="007F3027"/>
    <w:rsid w:val="00801EAF"/>
    <w:rsid w:val="0080404F"/>
    <w:rsid w:val="00824C7D"/>
    <w:rsid w:val="0083547B"/>
    <w:rsid w:val="00843D0F"/>
    <w:rsid w:val="00845370"/>
    <w:rsid w:val="00860AAB"/>
    <w:rsid w:val="008827B6"/>
    <w:rsid w:val="00885AC7"/>
    <w:rsid w:val="00894F38"/>
    <w:rsid w:val="008A6EE0"/>
    <w:rsid w:val="008E6877"/>
    <w:rsid w:val="008E74ED"/>
    <w:rsid w:val="008F5635"/>
    <w:rsid w:val="00923AB6"/>
    <w:rsid w:val="0093012D"/>
    <w:rsid w:val="0093215B"/>
    <w:rsid w:val="00935C65"/>
    <w:rsid w:val="00963CED"/>
    <w:rsid w:val="00974F32"/>
    <w:rsid w:val="009755B4"/>
    <w:rsid w:val="00984FFC"/>
    <w:rsid w:val="009A157A"/>
    <w:rsid w:val="009A640B"/>
    <w:rsid w:val="009D17DB"/>
    <w:rsid w:val="009F2704"/>
    <w:rsid w:val="009F6FC4"/>
    <w:rsid w:val="00A059AE"/>
    <w:rsid w:val="00A12651"/>
    <w:rsid w:val="00A1290F"/>
    <w:rsid w:val="00A161E7"/>
    <w:rsid w:val="00A23182"/>
    <w:rsid w:val="00A33B6C"/>
    <w:rsid w:val="00A409E4"/>
    <w:rsid w:val="00A44082"/>
    <w:rsid w:val="00A63947"/>
    <w:rsid w:val="00AC2590"/>
    <w:rsid w:val="00AC4BB1"/>
    <w:rsid w:val="00AD5E33"/>
    <w:rsid w:val="00AD738D"/>
    <w:rsid w:val="00AE2607"/>
    <w:rsid w:val="00B00B77"/>
    <w:rsid w:val="00B07AFF"/>
    <w:rsid w:val="00B24FF0"/>
    <w:rsid w:val="00B5442C"/>
    <w:rsid w:val="00B64407"/>
    <w:rsid w:val="00B655D1"/>
    <w:rsid w:val="00B84B06"/>
    <w:rsid w:val="00B92521"/>
    <w:rsid w:val="00B939F5"/>
    <w:rsid w:val="00BA12B9"/>
    <w:rsid w:val="00BA3CF4"/>
    <w:rsid w:val="00C1666E"/>
    <w:rsid w:val="00C2724B"/>
    <w:rsid w:val="00C3037F"/>
    <w:rsid w:val="00C86918"/>
    <w:rsid w:val="00CC07AA"/>
    <w:rsid w:val="00CD4CDE"/>
    <w:rsid w:val="00CF66F4"/>
    <w:rsid w:val="00D1464E"/>
    <w:rsid w:val="00D3386A"/>
    <w:rsid w:val="00D3484A"/>
    <w:rsid w:val="00D71253"/>
    <w:rsid w:val="00D73A3A"/>
    <w:rsid w:val="00D85A4D"/>
    <w:rsid w:val="00D90AF5"/>
    <w:rsid w:val="00DC0712"/>
    <w:rsid w:val="00DC3467"/>
    <w:rsid w:val="00DE580C"/>
    <w:rsid w:val="00E048C6"/>
    <w:rsid w:val="00E10CF1"/>
    <w:rsid w:val="00E13469"/>
    <w:rsid w:val="00E26880"/>
    <w:rsid w:val="00E46608"/>
    <w:rsid w:val="00E629F3"/>
    <w:rsid w:val="00E64B29"/>
    <w:rsid w:val="00E826FA"/>
    <w:rsid w:val="00E8601F"/>
    <w:rsid w:val="00EB35EB"/>
    <w:rsid w:val="00EE2622"/>
    <w:rsid w:val="00EF162D"/>
    <w:rsid w:val="00EF6AB2"/>
    <w:rsid w:val="00F07204"/>
    <w:rsid w:val="00F32BBE"/>
    <w:rsid w:val="00F344EE"/>
    <w:rsid w:val="00F46AEE"/>
    <w:rsid w:val="00F5179A"/>
    <w:rsid w:val="00F52C4F"/>
    <w:rsid w:val="00F55ADC"/>
    <w:rsid w:val="00F60FC7"/>
    <w:rsid w:val="00F613AE"/>
    <w:rsid w:val="00F70AEE"/>
    <w:rsid w:val="00F775BB"/>
    <w:rsid w:val="00F860EC"/>
    <w:rsid w:val="00F93685"/>
    <w:rsid w:val="00F9402B"/>
    <w:rsid w:val="00FB5D00"/>
    <w:rsid w:val="00FE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8F5635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0">
    <w:name w:val="Intense Quote"/>
    <w:basedOn w:val="a2"/>
    <w:next w:val="a2"/>
    <w:link w:val="af1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515886"/>
    <w:rPr>
      <w:b/>
      <w:bCs/>
      <w:i/>
      <w:iCs/>
    </w:rPr>
  </w:style>
  <w:style w:type="character" w:styleId="af2">
    <w:name w:val="Subtle Emphasis"/>
    <w:uiPriority w:val="19"/>
    <w:rsid w:val="00515886"/>
    <w:rPr>
      <w:i/>
      <w:iCs/>
    </w:rPr>
  </w:style>
  <w:style w:type="character" w:styleId="af3">
    <w:name w:val="Intense Emphasis"/>
    <w:uiPriority w:val="21"/>
    <w:rsid w:val="00515886"/>
    <w:rPr>
      <w:b/>
      <w:bCs/>
    </w:rPr>
  </w:style>
  <w:style w:type="character" w:styleId="af4">
    <w:name w:val="Subtle Reference"/>
    <w:uiPriority w:val="31"/>
    <w:rsid w:val="00515886"/>
    <w:rPr>
      <w:smallCaps/>
    </w:rPr>
  </w:style>
  <w:style w:type="character" w:styleId="af5">
    <w:name w:val="Intense Reference"/>
    <w:uiPriority w:val="32"/>
    <w:rsid w:val="00515886"/>
    <w:rPr>
      <w:smallCaps/>
      <w:spacing w:val="5"/>
      <w:u w:val="single"/>
    </w:rPr>
  </w:style>
  <w:style w:type="character" w:styleId="af6">
    <w:name w:val="Book Title"/>
    <w:uiPriority w:val="33"/>
    <w:rsid w:val="00515886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Таблица (заголовок)"/>
    <w:basedOn w:val="af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A63947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AD738D"/>
    <w:rPr>
      <w:rFonts w:ascii="Courier New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customStyle="1" w:styleId="affb">
    <w:name w:val="Переменные"/>
    <w:basedOn w:val="a2"/>
    <w:link w:val="affc"/>
    <w:qFormat/>
    <w:rsid w:val="00CC07AA"/>
    <w:pPr>
      <w:spacing w:line="240" w:lineRule="auto"/>
      <w:jc w:val="left"/>
    </w:pPr>
    <w:rPr>
      <w:rFonts w:ascii="Courier New" w:eastAsiaTheme="minorHAnsi" w:hAnsi="Courier New"/>
      <w:color w:val="000000" w:themeColor="text1"/>
    </w:rPr>
  </w:style>
  <w:style w:type="character" w:customStyle="1" w:styleId="affc">
    <w:name w:val="Переменные Знак"/>
    <w:basedOn w:val="a3"/>
    <w:link w:val="affb"/>
    <w:rsid w:val="00CC07AA"/>
    <w:rPr>
      <w:rFonts w:ascii="Courier New" w:eastAsiaTheme="minorHAnsi" w:hAnsi="Courier New"/>
      <w:color w:val="000000" w:themeColor="text1"/>
      <w:sz w:val="24"/>
    </w:rPr>
  </w:style>
  <w:style w:type="paragraph" w:customStyle="1" w:styleId="affd">
    <w:name w:val="Код функций"/>
    <w:basedOn w:val="a2"/>
    <w:link w:val="affe"/>
    <w:qFormat/>
    <w:rsid w:val="00CC07AA"/>
    <w:pPr>
      <w:spacing w:line="240" w:lineRule="auto"/>
      <w:jc w:val="left"/>
    </w:pPr>
    <w:rPr>
      <w:rFonts w:ascii="Courier New" w:eastAsiaTheme="minorHAnsi" w:hAnsi="Courier New"/>
      <w:color w:val="808080" w:themeColor="background1" w:themeShade="80"/>
    </w:rPr>
  </w:style>
  <w:style w:type="character" w:customStyle="1" w:styleId="affe">
    <w:name w:val="Код функций Знак"/>
    <w:basedOn w:val="a3"/>
    <w:link w:val="affd"/>
    <w:rsid w:val="00CC07AA"/>
    <w:rPr>
      <w:rFonts w:ascii="Courier New" w:eastAsiaTheme="minorHAnsi" w:hAnsi="Courier New"/>
      <w:color w:val="808080" w:themeColor="background1" w:themeShade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8F5635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0">
    <w:name w:val="Intense Quote"/>
    <w:basedOn w:val="a2"/>
    <w:next w:val="a2"/>
    <w:link w:val="af1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515886"/>
    <w:rPr>
      <w:b/>
      <w:bCs/>
      <w:i/>
      <w:iCs/>
    </w:rPr>
  </w:style>
  <w:style w:type="character" w:styleId="af2">
    <w:name w:val="Subtle Emphasis"/>
    <w:uiPriority w:val="19"/>
    <w:rsid w:val="00515886"/>
    <w:rPr>
      <w:i/>
      <w:iCs/>
    </w:rPr>
  </w:style>
  <w:style w:type="character" w:styleId="af3">
    <w:name w:val="Intense Emphasis"/>
    <w:uiPriority w:val="21"/>
    <w:rsid w:val="00515886"/>
    <w:rPr>
      <w:b/>
      <w:bCs/>
    </w:rPr>
  </w:style>
  <w:style w:type="character" w:styleId="af4">
    <w:name w:val="Subtle Reference"/>
    <w:uiPriority w:val="31"/>
    <w:rsid w:val="00515886"/>
    <w:rPr>
      <w:smallCaps/>
    </w:rPr>
  </w:style>
  <w:style w:type="character" w:styleId="af5">
    <w:name w:val="Intense Reference"/>
    <w:uiPriority w:val="32"/>
    <w:rsid w:val="00515886"/>
    <w:rPr>
      <w:smallCaps/>
      <w:spacing w:val="5"/>
      <w:u w:val="single"/>
    </w:rPr>
  </w:style>
  <w:style w:type="character" w:styleId="af6">
    <w:name w:val="Book Title"/>
    <w:uiPriority w:val="33"/>
    <w:rsid w:val="00515886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A63947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AD738D"/>
    <w:rPr>
      <w:rFonts w:ascii="Courier New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BDE74-4043-41D6-AC99-384A2869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18</TotalTime>
  <Pages>13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>Krokoz™ Inc.</Company>
  <LinksUpToDate>false</LinksUpToDate>
  <CharactersWithSpaces>13071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МВ</dc:creator>
  <cp:lastModifiedBy>Сергей</cp:lastModifiedBy>
  <cp:revision>3</cp:revision>
  <dcterms:created xsi:type="dcterms:W3CDTF">2018-12-23T18:45:00Z</dcterms:created>
  <dcterms:modified xsi:type="dcterms:W3CDTF">2018-12-23T19:06:00Z</dcterms:modified>
</cp:coreProperties>
</file>